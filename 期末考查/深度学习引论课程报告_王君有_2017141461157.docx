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8E10" w14:textId="77777777" w:rsidR="00BB61CD" w:rsidRDefault="00BB61CD" w:rsidP="00BB61CD">
      <w:pPr>
        <w:jc w:val="center"/>
        <w:rPr>
          <w:rFonts w:ascii="宋体" w:hAnsi="宋体"/>
          <w:sz w:val="30"/>
          <w:szCs w:val="30"/>
        </w:rPr>
      </w:pPr>
    </w:p>
    <w:p w14:paraId="3E39CB03" w14:textId="77777777" w:rsidR="00BB61CD" w:rsidRPr="00AB6EC3" w:rsidRDefault="00BB61CD" w:rsidP="00BB61CD">
      <w:pPr>
        <w:pStyle w:val="1"/>
        <w:jc w:val="center"/>
        <w:rPr>
          <w:b w:val="0"/>
          <w:i/>
          <w:sz w:val="48"/>
          <w:szCs w:val="48"/>
        </w:rPr>
      </w:pPr>
      <w:r w:rsidRPr="00AB6EC3">
        <w:rPr>
          <w:rFonts w:hint="eastAsia"/>
          <w:sz w:val="48"/>
          <w:szCs w:val="48"/>
        </w:rPr>
        <w:t>《</w:t>
      </w:r>
      <w:r w:rsidR="002758D1">
        <w:rPr>
          <w:rFonts w:hint="eastAsia"/>
          <w:sz w:val="48"/>
          <w:szCs w:val="48"/>
        </w:rPr>
        <w:t>深度学习引论</w:t>
      </w:r>
      <w:r w:rsidRPr="00AB6EC3">
        <w:rPr>
          <w:rFonts w:hint="eastAsia"/>
          <w:sz w:val="48"/>
          <w:szCs w:val="48"/>
        </w:rPr>
        <w:t>》课程报告</w:t>
      </w:r>
      <w:commentRangeStart w:id="0"/>
      <w:commentRangeEnd w:id="0"/>
      <w:r w:rsidRPr="00AB6EC3">
        <w:rPr>
          <w:rStyle w:val="a3"/>
          <w:b w:val="0"/>
          <w:bCs w:val="0"/>
          <w:vanish/>
          <w:kern w:val="2"/>
          <w:sz w:val="48"/>
          <w:szCs w:val="48"/>
        </w:rPr>
        <w:commentReference w:id="0"/>
      </w:r>
    </w:p>
    <w:p w14:paraId="4A2E0BB4" w14:textId="77777777" w:rsidR="00BB61CD" w:rsidRPr="00BB61CD" w:rsidRDefault="00BB61CD" w:rsidP="00BB61CD">
      <w:pPr>
        <w:jc w:val="center"/>
        <w:rPr>
          <w:rFonts w:ascii="宋体" w:hAnsi="宋体"/>
          <w:sz w:val="28"/>
          <w:szCs w:val="28"/>
        </w:rPr>
      </w:pPr>
    </w:p>
    <w:p w14:paraId="6383DB85" w14:textId="77777777" w:rsidR="006D1347" w:rsidRPr="00BB61CD" w:rsidRDefault="006D1347" w:rsidP="00BB61CD">
      <w:pPr>
        <w:jc w:val="center"/>
        <w:rPr>
          <w:rFonts w:ascii="宋体" w:hAnsi="宋体"/>
          <w:sz w:val="28"/>
          <w:szCs w:val="28"/>
        </w:rPr>
      </w:pPr>
    </w:p>
    <w:p w14:paraId="54896311" w14:textId="231CE7D3" w:rsidR="00BB61CD" w:rsidRPr="00BB61CD" w:rsidRDefault="00BB61CD" w:rsidP="004449F4">
      <w:pPr>
        <w:tabs>
          <w:tab w:val="right" w:pos="6660"/>
        </w:tabs>
        <w:ind w:rightChars="402" w:right="893" w:firstLineChars="200" w:firstLine="567"/>
        <w:rPr>
          <w:rFonts w:ascii="黑体" w:eastAsia="黑体"/>
          <w:b/>
          <w:vanish/>
          <w:sz w:val="30"/>
          <w:szCs w:val="30"/>
          <w:u w:val="thick"/>
        </w:rPr>
      </w:pPr>
      <w:r w:rsidRPr="00BB61CD">
        <w:rPr>
          <w:rFonts w:ascii="黑体" w:eastAsia="黑体" w:hAnsi="宋体" w:hint="eastAsia"/>
          <w:b/>
          <w:sz w:val="30"/>
          <w:szCs w:val="30"/>
        </w:rPr>
        <w:t>课题名称：</w:t>
      </w:r>
      <w:r w:rsidR="00BE61C2" w:rsidRPr="00AE49B1">
        <w:rPr>
          <w:rFonts w:ascii="黑体" w:eastAsia="黑体" w:hAnsi="宋体" w:hint="eastAsia"/>
          <w:b/>
          <w:u w:val="thick"/>
        </w:rPr>
        <w:t xml:space="preserve">  </w:t>
      </w:r>
      <w:r w:rsidR="008E4293">
        <w:rPr>
          <w:rFonts w:ascii="黑体" w:eastAsia="黑体" w:hAnsi="宋体" w:hint="eastAsia"/>
          <w:b/>
          <w:u w:val="thick"/>
        </w:rPr>
        <w:t>使用深度学习解决fashion-</w:t>
      </w:r>
      <w:proofErr w:type="spellStart"/>
      <w:r w:rsidR="008E4293">
        <w:rPr>
          <w:rFonts w:ascii="黑体" w:eastAsia="黑体" w:hAnsi="宋体" w:hint="eastAsia"/>
          <w:b/>
          <w:u w:val="thick"/>
        </w:rPr>
        <w:t>mnist</w:t>
      </w:r>
      <w:proofErr w:type="spellEnd"/>
      <w:r w:rsidR="008E4293">
        <w:rPr>
          <w:rFonts w:ascii="黑体" w:eastAsia="黑体" w:hAnsi="宋体" w:hint="eastAsia"/>
          <w:b/>
          <w:u w:val="thick"/>
        </w:rPr>
        <w:t>分类问题</w:t>
      </w:r>
      <w:r w:rsidRPr="00AE49B1">
        <w:rPr>
          <w:rFonts w:ascii="黑体" w:eastAsia="黑体" w:hAnsi="宋体" w:hint="eastAsia"/>
          <w:b/>
          <w:u w:val="thick"/>
        </w:rPr>
        <w:tab/>
      </w:r>
    </w:p>
    <w:p w14:paraId="35AA76A4" w14:textId="77777777" w:rsidR="00BB61CD" w:rsidRPr="00AC6C33" w:rsidRDefault="00BB61CD" w:rsidP="004449F4">
      <w:pPr>
        <w:ind w:leftChars="1200" w:left="2666" w:rightChars="551" w:right="1224"/>
        <w:jc w:val="center"/>
        <w:rPr>
          <w:rFonts w:ascii="宋体" w:hAnsi="宋体"/>
          <w:sz w:val="28"/>
          <w:szCs w:val="28"/>
        </w:rPr>
      </w:pPr>
    </w:p>
    <w:p w14:paraId="679647E5" w14:textId="77777777" w:rsidR="00BB61CD" w:rsidRPr="00BB61CD" w:rsidRDefault="00BB61CD" w:rsidP="004449F4">
      <w:pPr>
        <w:ind w:rightChars="802" w:right="1782" w:firstLineChars="400" w:firstLine="1049"/>
        <w:jc w:val="center"/>
        <w:rPr>
          <w:rFonts w:ascii="宋体" w:hAnsi="宋体"/>
          <w:sz w:val="28"/>
          <w:szCs w:val="28"/>
        </w:rPr>
      </w:pPr>
    </w:p>
    <w:p w14:paraId="0B50FFA0" w14:textId="77777777" w:rsidR="00BB61CD" w:rsidRPr="00B034E0" w:rsidRDefault="00B034E0" w:rsidP="00B034E0">
      <w:pPr>
        <w:tabs>
          <w:tab w:val="right" w:pos="6216"/>
        </w:tabs>
        <w:ind w:rightChars="602" w:right="1337" w:firstLineChars="450" w:firstLine="1000"/>
        <w:rPr>
          <w:rFonts w:ascii="宋体" w:hAnsi="宋体"/>
          <w:u w:val="single"/>
        </w:rPr>
      </w:pPr>
      <w:r w:rsidRPr="00B034E0">
        <w:rPr>
          <w:rFonts w:ascii="宋体" w:hAnsi="宋体" w:hint="eastAsia"/>
        </w:rPr>
        <w:t>课题负责人</w:t>
      </w:r>
      <w:r w:rsidR="009C2076">
        <w:rPr>
          <w:rFonts w:ascii="宋体" w:hAnsi="宋体" w:hint="eastAsia"/>
        </w:rPr>
        <w:t>名</w:t>
      </w:r>
      <w:r w:rsidRPr="00B034E0">
        <w:rPr>
          <w:rFonts w:ascii="宋体" w:hAnsi="宋体" w:hint="eastAsia"/>
        </w:rPr>
        <w:t>（学号）</w:t>
      </w:r>
      <w:r w:rsidR="00BB61CD" w:rsidRPr="00B034E0">
        <w:rPr>
          <w:rFonts w:ascii="宋体" w:hAnsi="宋体" w:hint="eastAsia"/>
        </w:rPr>
        <w:t>：</w:t>
      </w:r>
      <w:r w:rsidR="00BB61CD" w:rsidRPr="00B034E0">
        <w:rPr>
          <w:rFonts w:ascii="宋体" w:hAnsi="宋体" w:hint="eastAsia"/>
          <w:u w:val="single"/>
        </w:rPr>
        <w:t xml:space="preserve">  </w:t>
      </w:r>
      <w:r w:rsidR="00607156" w:rsidRPr="00B034E0">
        <w:rPr>
          <w:rFonts w:ascii="宋体" w:hAnsi="宋体" w:hint="eastAsia"/>
          <w:u w:val="single"/>
        </w:rPr>
        <w:t xml:space="preserve"> </w:t>
      </w:r>
      <w:r w:rsidR="002758D1">
        <w:rPr>
          <w:rFonts w:ascii="宋体" w:hAnsi="宋体"/>
          <w:u w:val="single"/>
        </w:rPr>
        <w:t xml:space="preserve">   </w:t>
      </w:r>
      <w:r w:rsidR="00263BE5" w:rsidRPr="00B034E0">
        <w:rPr>
          <w:rFonts w:ascii="宋体" w:hAnsi="宋体" w:hint="eastAsia"/>
          <w:u w:val="single"/>
        </w:rPr>
        <w:t xml:space="preserve"> </w:t>
      </w:r>
      <w:r w:rsidR="002758D1">
        <w:rPr>
          <w:rFonts w:ascii="宋体" w:hAnsi="宋体" w:hint="eastAsia"/>
          <w:u w:val="single"/>
        </w:rPr>
        <w:t>王君有</w:t>
      </w:r>
      <w:r w:rsidR="00BB61CD" w:rsidRPr="00B034E0">
        <w:rPr>
          <w:rFonts w:ascii="宋体" w:hAnsi="宋体" w:hint="eastAsia"/>
          <w:u w:val="single"/>
        </w:rPr>
        <w:tab/>
      </w:r>
    </w:p>
    <w:p w14:paraId="3D6B5206" w14:textId="77777777" w:rsidR="00BB61CD" w:rsidRDefault="00BB61CD" w:rsidP="009C2076">
      <w:pPr>
        <w:tabs>
          <w:tab w:val="right" w:pos="6216"/>
        </w:tabs>
        <w:ind w:rightChars="602" w:right="1337" w:firstLineChars="450" w:firstLine="1000"/>
        <w:rPr>
          <w:rFonts w:ascii="宋体" w:hAnsi="宋体"/>
          <w:u w:val="single"/>
        </w:rPr>
      </w:pPr>
      <w:r w:rsidRPr="009C2076">
        <w:rPr>
          <w:rFonts w:ascii="宋体" w:hAnsi="宋体" w:hint="eastAsia"/>
        </w:rPr>
        <w:t>同组成员名单</w:t>
      </w:r>
      <w:r w:rsidR="009C2076">
        <w:rPr>
          <w:rFonts w:ascii="宋体" w:hAnsi="宋体" w:hint="eastAsia"/>
        </w:rPr>
        <w:t>（角色）</w:t>
      </w:r>
      <w:r w:rsidRPr="009C2076">
        <w:rPr>
          <w:rFonts w:ascii="宋体" w:hAnsi="宋体" w:hint="eastAsia"/>
        </w:rPr>
        <w:t>：</w:t>
      </w:r>
      <w:r w:rsidR="00607156" w:rsidRPr="009C2076">
        <w:rPr>
          <w:rFonts w:ascii="宋体" w:hAnsi="宋体" w:hint="eastAsia"/>
          <w:u w:val="single"/>
        </w:rPr>
        <w:t xml:space="preserve">     </w:t>
      </w:r>
      <w:r w:rsidR="00263BE5" w:rsidRPr="009C2076">
        <w:rPr>
          <w:rFonts w:ascii="宋体" w:hAnsi="宋体" w:hint="eastAsia"/>
          <w:u w:val="single"/>
        </w:rPr>
        <w:t xml:space="preserve"> </w:t>
      </w:r>
      <w:r w:rsidR="00607156" w:rsidRPr="009C2076">
        <w:rPr>
          <w:rFonts w:ascii="宋体" w:hAnsi="宋体" w:hint="eastAsia"/>
          <w:u w:val="single"/>
        </w:rPr>
        <w:tab/>
      </w:r>
    </w:p>
    <w:p w14:paraId="59369329" w14:textId="77777777" w:rsidR="004165B0" w:rsidRPr="009C2076" w:rsidRDefault="004165B0" w:rsidP="004165B0">
      <w:pPr>
        <w:tabs>
          <w:tab w:val="right" w:pos="6216"/>
        </w:tabs>
        <w:ind w:rightChars="602" w:right="1337" w:firstLineChars="450" w:firstLine="1000"/>
        <w:rPr>
          <w:rFonts w:ascii="宋体" w:hAnsi="宋体"/>
          <w:u w:val="single"/>
        </w:rPr>
      </w:pPr>
      <w:r w:rsidRPr="009C2076">
        <w:rPr>
          <w:rFonts w:ascii="宋体" w:hAnsi="宋体" w:hint="eastAsia"/>
          <w:u w:val="single"/>
        </w:rPr>
        <w:tab/>
      </w:r>
    </w:p>
    <w:p w14:paraId="1DB863B7" w14:textId="77777777" w:rsidR="004165B0" w:rsidRPr="009C2076" w:rsidRDefault="004165B0" w:rsidP="004165B0">
      <w:pPr>
        <w:tabs>
          <w:tab w:val="right" w:pos="6216"/>
        </w:tabs>
        <w:ind w:rightChars="602" w:right="1337" w:firstLineChars="450" w:firstLine="1000"/>
        <w:rPr>
          <w:rFonts w:ascii="宋体" w:hAnsi="宋体"/>
        </w:rPr>
      </w:pPr>
      <w:r w:rsidRPr="009C2076">
        <w:rPr>
          <w:rFonts w:ascii="宋体" w:hAnsi="宋体" w:hint="eastAsia"/>
          <w:u w:val="single"/>
        </w:rPr>
        <w:tab/>
      </w:r>
    </w:p>
    <w:p w14:paraId="45D61276" w14:textId="77777777" w:rsidR="00BB61CD" w:rsidRPr="009C2076" w:rsidRDefault="00BB61CD" w:rsidP="009C2076">
      <w:pPr>
        <w:tabs>
          <w:tab w:val="right" w:pos="6216"/>
        </w:tabs>
        <w:ind w:rightChars="602" w:right="1337" w:firstLineChars="450" w:firstLine="1000"/>
        <w:rPr>
          <w:rFonts w:ascii="宋体" w:hAnsi="宋体"/>
        </w:rPr>
      </w:pPr>
    </w:p>
    <w:p w14:paraId="408F0E70" w14:textId="77777777" w:rsidR="00BB61CD" w:rsidRPr="009C2076" w:rsidRDefault="009A78D9" w:rsidP="009C2076">
      <w:pPr>
        <w:tabs>
          <w:tab w:val="right" w:pos="6216"/>
        </w:tabs>
        <w:ind w:rightChars="602" w:right="1337" w:firstLineChars="450" w:firstLine="1000"/>
        <w:rPr>
          <w:rFonts w:ascii="宋体" w:hAnsi="宋体"/>
        </w:rPr>
      </w:pPr>
      <w:r w:rsidRPr="009C2076">
        <w:rPr>
          <w:rFonts w:ascii="宋体" w:hAnsi="宋体" w:hint="eastAsia"/>
        </w:rPr>
        <w:t>指导教师：</w:t>
      </w:r>
      <w:r w:rsidRPr="009C2076">
        <w:rPr>
          <w:rFonts w:ascii="宋体" w:hAnsi="宋体" w:hint="eastAsia"/>
          <w:u w:val="single"/>
        </w:rPr>
        <w:t xml:space="preserve">    </w:t>
      </w:r>
      <w:r w:rsidR="002758D1">
        <w:rPr>
          <w:rFonts w:ascii="宋体" w:hAnsi="宋体"/>
          <w:u w:val="single"/>
        </w:rPr>
        <w:t xml:space="preserve">         </w:t>
      </w:r>
      <w:proofErr w:type="gramStart"/>
      <w:r w:rsidR="002758D1">
        <w:rPr>
          <w:rFonts w:ascii="宋体" w:hAnsi="宋体" w:hint="eastAsia"/>
          <w:u w:val="single"/>
        </w:rPr>
        <w:t>章毅</w:t>
      </w:r>
      <w:proofErr w:type="gramEnd"/>
      <w:r w:rsidRPr="009C2076">
        <w:rPr>
          <w:rFonts w:ascii="宋体" w:hAnsi="宋体" w:hint="eastAsia"/>
          <w:u w:val="single"/>
        </w:rPr>
        <w:tab/>
      </w:r>
    </w:p>
    <w:p w14:paraId="4B29A2CC" w14:textId="77777777" w:rsidR="00BB61CD" w:rsidRPr="009C2076" w:rsidRDefault="00BB61CD" w:rsidP="009C2076">
      <w:pPr>
        <w:tabs>
          <w:tab w:val="right" w:pos="6216"/>
        </w:tabs>
        <w:ind w:rightChars="602" w:right="1337" w:firstLineChars="450" w:firstLine="1004"/>
        <w:rPr>
          <w:rFonts w:ascii="宋体" w:hAnsi="宋体"/>
        </w:rPr>
      </w:pPr>
      <w:r w:rsidRPr="009C2076">
        <w:rPr>
          <w:rFonts w:ascii="宋体" w:hAnsi="宋体" w:hint="eastAsia"/>
          <w:b/>
        </w:rPr>
        <w:t>评阅成绩：</w:t>
      </w:r>
      <w:r w:rsidRPr="009C2076">
        <w:rPr>
          <w:rFonts w:ascii="宋体" w:hAnsi="宋体" w:hint="eastAsia"/>
          <w:b/>
          <w:u w:val="single"/>
        </w:rPr>
        <w:t xml:space="preserve"> </w:t>
      </w:r>
      <w:r w:rsidR="00607156" w:rsidRPr="009C2076">
        <w:rPr>
          <w:rFonts w:ascii="宋体" w:hAnsi="宋体" w:hint="eastAsia"/>
          <w:b/>
          <w:u w:val="single"/>
        </w:rPr>
        <w:t xml:space="preserve">  </w:t>
      </w:r>
      <w:r w:rsidR="00263BE5" w:rsidRPr="009C2076">
        <w:rPr>
          <w:rFonts w:ascii="宋体" w:hAnsi="宋体" w:hint="eastAsia"/>
          <w:b/>
          <w:u w:val="single"/>
        </w:rPr>
        <w:t xml:space="preserve">  </w:t>
      </w:r>
      <w:r w:rsidR="00607156" w:rsidRPr="009C2076">
        <w:rPr>
          <w:rFonts w:ascii="宋体" w:hAnsi="宋体" w:hint="eastAsia"/>
          <w:b/>
          <w:u w:val="single"/>
        </w:rPr>
        <w:t xml:space="preserve">  </w:t>
      </w:r>
      <w:r w:rsidR="00AB6EC3" w:rsidRPr="009C2076">
        <w:rPr>
          <w:rFonts w:ascii="宋体" w:hAnsi="宋体" w:hint="eastAsia"/>
          <w:u w:val="single"/>
        </w:rPr>
        <w:tab/>
      </w:r>
    </w:p>
    <w:p w14:paraId="17574A39" w14:textId="77777777" w:rsidR="00BB61CD" w:rsidRPr="009C2076" w:rsidRDefault="00BB61CD" w:rsidP="009C2076">
      <w:pPr>
        <w:tabs>
          <w:tab w:val="right" w:pos="6216"/>
        </w:tabs>
        <w:ind w:rightChars="602" w:right="1337" w:firstLineChars="450" w:firstLine="1000"/>
        <w:rPr>
          <w:rFonts w:ascii="宋体" w:hAnsi="宋体"/>
          <w:u w:val="single"/>
        </w:rPr>
      </w:pPr>
      <w:r w:rsidRPr="009C2076">
        <w:rPr>
          <w:rFonts w:ascii="宋体" w:hAnsi="宋体" w:hint="eastAsia"/>
        </w:rPr>
        <w:t>评阅意见：</w:t>
      </w:r>
      <w:r w:rsidR="004711D2" w:rsidRPr="009C2076">
        <w:rPr>
          <w:rFonts w:ascii="宋体" w:hAnsi="宋体" w:hint="eastAsia"/>
          <w:u w:val="single"/>
        </w:rPr>
        <w:t xml:space="preserve"> </w:t>
      </w:r>
      <w:r w:rsidR="004711D2" w:rsidRPr="009C2076">
        <w:rPr>
          <w:rFonts w:ascii="宋体" w:hAnsi="宋体" w:hint="eastAsia"/>
          <w:u w:val="single"/>
        </w:rPr>
        <w:tab/>
      </w:r>
    </w:p>
    <w:p w14:paraId="0AC72595" w14:textId="77777777" w:rsidR="00AE49B1" w:rsidRPr="009C2076" w:rsidRDefault="00AE49B1" w:rsidP="009C2076">
      <w:pPr>
        <w:tabs>
          <w:tab w:val="right" w:pos="6216"/>
        </w:tabs>
        <w:ind w:rightChars="602" w:right="1337" w:firstLineChars="450" w:firstLine="1000"/>
        <w:rPr>
          <w:rFonts w:ascii="宋体" w:hAnsi="宋体"/>
          <w:u w:val="single"/>
        </w:rPr>
      </w:pPr>
      <w:r w:rsidRPr="009C2076">
        <w:rPr>
          <w:rFonts w:ascii="宋体" w:hAnsi="宋体" w:hint="eastAsia"/>
          <w:u w:val="single"/>
        </w:rPr>
        <w:tab/>
      </w:r>
    </w:p>
    <w:p w14:paraId="14F97370" w14:textId="77777777" w:rsidR="00BB61CD" w:rsidRPr="009C2076" w:rsidRDefault="00AE49B1" w:rsidP="009C2076">
      <w:pPr>
        <w:tabs>
          <w:tab w:val="right" w:pos="6216"/>
        </w:tabs>
        <w:ind w:rightChars="602" w:right="1337" w:firstLineChars="450" w:firstLine="1000"/>
        <w:rPr>
          <w:rFonts w:ascii="宋体" w:hAnsi="宋体"/>
        </w:rPr>
      </w:pPr>
      <w:r w:rsidRPr="009C2076">
        <w:rPr>
          <w:rFonts w:ascii="宋体" w:hAnsi="宋体" w:hint="eastAsia"/>
          <w:u w:val="single"/>
        </w:rPr>
        <w:tab/>
      </w:r>
    </w:p>
    <w:p w14:paraId="40CE4CE7" w14:textId="77777777" w:rsidR="00607156" w:rsidRPr="00BB61CD" w:rsidRDefault="00607156" w:rsidP="00AE49B1">
      <w:pPr>
        <w:rPr>
          <w:rFonts w:ascii="宋体" w:hAnsi="宋体"/>
          <w:sz w:val="28"/>
          <w:szCs w:val="28"/>
        </w:rPr>
      </w:pPr>
    </w:p>
    <w:p w14:paraId="4569231E" w14:textId="2FF6C007" w:rsidR="00605697" w:rsidRDefault="00BB61CD" w:rsidP="00BE61C2">
      <w:pPr>
        <w:jc w:val="center"/>
        <w:rPr>
          <w:rFonts w:ascii="宋体" w:hAnsi="宋体"/>
          <w:sz w:val="28"/>
          <w:szCs w:val="28"/>
        </w:rPr>
      </w:pPr>
      <w:r w:rsidRPr="00BB61CD">
        <w:rPr>
          <w:rFonts w:ascii="宋体" w:hAnsi="宋体" w:hint="eastAsia"/>
          <w:sz w:val="28"/>
          <w:szCs w:val="28"/>
        </w:rPr>
        <w:t>提交报告时间：</w:t>
      </w:r>
      <w:r w:rsidR="00607156">
        <w:rPr>
          <w:rFonts w:ascii="宋体" w:hAnsi="宋体" w:hint="eastAsia"/>
          <w:sz w:val="28"/>
          <w:szCs w:val="28"/>
        </w:rPr>
        <w:t>20</w:t>
      </w:r>
      <w:r w:rsidR="002758D1">
        <w:rPr>
          <w:rFonts w:ascii="宋体" w:hAnsi="宋体" w:hint="eastAsia"/>
          <w:sz w:val="28"/>
          <w:szCs w:val="28"/>
        </w:rPr>
        <w:t>19</w:t>
      </w:r>
      <w:r w:rsidRPr="00BB61CD">
        <w:rPr>
          <w:rFonts w:ascii="宋体" w:hAnsi="宋体" w:hint="eastAsia"/>
          <w:sz w:val="28"/>
          <w:szCs w:val="28"/>
        </w:rPr>
        <w:t>年</w:t>
      </w:r>
      <w:r w:rsidR="002758D1">
        <w:rPr>
          <w:rFonts w:ascii="宋体" w:hAnsi="宋体" w:hint="eastAsia"/>
          <w:sz w:val="28"/>
          <w:szCs w:val="28"/>
        </w:rPr>
        <w:t>11</w:t>
      </w:r>
      <w:r w:rsidRPr="00BB61CD">
        <w:rPr>
          <w:rFonts w:ascii="宋体" w:hAnsi="宋体" w:hint="eastAsia"/>
          <w:sz w:val="28"/>
          <w:szCs w:val="28"/>
        </w:rPr>
        <w:t>月</w:t>
      </w:r>
      <w:r w:rsidR="004711D2">
        <w:rPr>
          <w:rFonts w:ascii="宋体" w:hAnsi="宋体" w:hint="eastAsia"/>
          <w:sz w:val="28"/>
          <w:szCs w:val="28"/>
        </w:rPr>
        <w:t xml:space="preserve"> </w:t>
      </w:r>
      <w:r w:rsidR="008E4293">
        <w:rPr>
          <w:rFonts w:ascii="宋体" w:hAnsi="宋体"/>
          <w:sz w:val="28"/>
          <w:szCs w:val="28"/>
        </w:rPr>
        <w:t xml:space="preserve">21 </w:t>
      </w:r>
      <w:r w:rsidRPr="00BB61CD">
        <w:rPr>
          <w:rFonts w:ascii="宋体" w:hAnsi="宋体" w:hint="eastAsia"/>
          <w:sz w:val="28"/>
          <w:szCs w:val="28"/>
        </w:rPr>
        <w:t>日</w:t>
      </w:r>
      <w:commentRangeStart w:id="1"/>
      <w:commentRangeEnd w:id="1"/>
      <w:r w:rsidRPr="00BB61CD">
        <w:rPr>
          <w:rStyle w:val="a3"/>
          <w:vanish/>
          <w:sz w:val="28"/>
          <w:szCs w:val="28"/>
        </w:rPr>
        <w:commentReference w:id="1"/>
      </w:r>
    </w:p>
    <w:p w14:paraId="6D7510A2" w14:textId="77777777" w:rsidR="002758D1" w:rsidRPr="002758D1" w:rsidRDefault="002758D1" w:rsidP="002758D1"/>
    <w:p w14:paraId="3F0C15C8" w14:textId="77777777" w:rsidR="002758D1" w:rsidRDefault="002758D1" w:rsidP="002758D1"/>
    <w:p w14:paraId="4DAC681B" w14:textId="77777777" w:rsidR="002758D1" w:rsidRPr="002758D1" w:rsidRDefault="002758D1" w:rsidP="002758D1">
      <w:pPr>
        <w:jc w:val="center"/>
        <w:rPr>
          <w:sz w:val="28"/>
          <w:szCs w:val="36"/>
        </w:rPr>
      </w:pPr>
    </w:p>
    <w:p w14:paraId="6A22B477" w14:textId="77777777" w:rsidR="002758D1" w:rsidRPr="002758D1" w:rsidRDefault="002758D1" w:rsidP="002758D1">
      <w:pPr>
        <w:jc w:val="center"/>
        <w:rPr>
          <w:sz w:val="28"/>
          <w:szCs w:val="36"/>
        </w:rPr>
      </w:pPr>
    </w:p>
    <w:p w14:paraId="50721F35" w14:textId="77777777" w:rsidR="00605697" w:rsidRPr="00E849F0" w:rsidRDefault="002758D1" w:rsidP="00605697">
      <w:pPr>
        <w:spacing w:line="400" w:lineRule="exact"/>
        <w:jc w:val="center"/>
        <w:rPr>
          <w:rFonts w:eastAsia="黑体"/>
          <w:b/>
          <w:sz w:val="36"/>
        </w:rPr>
      </w:pPr>
      <w:r>
        <w:rPr>
          <w:rFonts w:eastAsia="黑体" w:hint="eastAsia"/>
          <w:b/>
          <w:sz w:val="36"/>
        </w:rPr>
        <w:t>使用深度学习解决</w:t>
      </w:r>
      <w:r>
        <w:rPr>
          <w:rFonts w:eastAsia="黑体" w:hint="eastAsia"/>
          <w:b/>
          <w:sz w:val="36"/>
        </w:rPr>
        <w:t>Fashion-</w:t>
      </w:r>
      <w:proofErr w:type="spellStart"/>
      <w:r>
        <w:rPr>
          <w:rFonts w:eastAsia="黑体" w:hint="eastAsia"/>
          <w:b/>
          <w:sz w:val="36"/>
        </w:rPr>
        <w:t>Mnist</w:t>
      </w:r>
      <w:proofErr w:type="spellEnd"/>
      <w:r>
        <w:rPr>
          <w:rFonts w:eastAsia="黑体" w:hint="eastAsia"/>
          <w:b/>
          <w:sz w:val="36"/>
        </w:rPr>
        <w:t>分类问题</w:t>
      </w:r>
    </w:p>
    <w:p w14:paraId="45241643" w14:textId="77777777" w:rsidR="00605697" w:rsidRPr="002758D1" w:rsidRDefault="00605697" w:rsidP="002758D1">
      <w:pPr>
        <w:spacing w:line="400" w:lineRule="exact"/>
        <w:jc w:val="center"/>
        <w:rPr>
          <w:rFonts w:eastAsia="黑体"/>
          <w:color w:val="FF0000"/>
          <w:sz w:val="36"/>
        </w:rPr>
      </w:pPr>
      <w:commentRangeStart w:id="2"/>
      <w:commentRangeEnd w:id="2"/>
      <w:r>
        <w:rPr>
          <w:rStyle w:val="a3"/>
          <w:rFonts w:eastAsia="楷体"/>
          <w:vanish/>
          <w:kern w:val="0"/>
        </w:rPr>
        <w:commentReference w:id="2"/>
      </w:r>
    </w:p>
    <w:p w14:paraId="1476D24C" w14:textId="77777777" w:rsidR="00605697" w:rsidRDefault="002758D1" w:rsidP="00605697">
      <w:pPr>
        <w:spacing w:line="400" w:lineRule="exact"/>
        <w:jc w:val="center"/>
      </w:pPr>
      <w:r>
        <w:rPr>
          <w:rFonts w:hint="eastAsia"/>
        </w:rPr>
        <w:t>计算机金融</w:t>
      </w:r>
      <w:r w:rsidR="00605697">
        <w:t xml:space="preserve"> </w:t>
      </w:r>
      <w:r w:rsidR="00605697">
        <w:rPr>
          <w:rFonts w:hint="eastAsia"/>
        </w:rPr>
        <w:t>专业</w:t>
      </w:r>
    </w:p>
    <w:p w14:paraId="2D6E6BCD" w14:textId="77777777" w:rsidR="00605697" w:rsidRPr="002758D1" w:rsidRDefault="00605697" w:rsidP="00605697">
      <w:pPr>
        <w:spacing w:line="400" w:lineRule="exact"/>
        <w:jc w:val="center"/>
        <w:rPr>
          <w:rFonts w:eastAsia="黑体"/>
          <w:iCs/>
        </w:rPr>
      </w:pPr>
    </w:p>
    <w:p w14:paraId="002A682D" w14:textId="77777777" w:rsidR="00605697" w:rsidRDefault="00605697" w:rsidP="00605697">
      <w:pPr>
        <w:spacing w:line="400" w:lineRule="exact"/>
        <w:jc w:val="center"/>
        <w:rPr>
          <w:rFonts w:eastAsia="楷体_GB2312"/>
        </w:rPr>
      </w:pPr>
      <w:r w:rsidRPr="00E849F0">
        <w:rPr>
          <w:rFonts w:eastAsia="黑体" w:hint="eastAsia"/>
          <w:b/>
        </w:rPr>
        <w:t>学生</w:t>
      </w:r>
      <w:r>
        <w:rPr>
          <w:rFonts w:eastAsia="黑体" w:hint="eastAsia"/>
        </w:rPr>
        <w:t xml:space="preserve">  </w:t>
      </w:r>
      <w:r w:rsidR="002758D1">
        <w:rPr>
          <w:rFonts w:eastAsia="楷体_GB2312" w:hint="eastAsia"/>
        </w:rPr>
        <w:t>王君有</w:t>
      </w:r>
      <w:r>
        <w:rPr>
          <w:rFonts w:eastAsia="楷体_GB2312" w:hint="eastAsia"/>
        </w:rPr>
        <w:t xml:space="preserve"> </w:t>
      </w:r>
      <w:r>
        <w:rPr>
          <w:rFonts w:eastAsia="黑体" w:hint="eastAsia"/>
        </w:rPr>
        <w:t xml:space="preserve">  </w:t>
      </w:r>
      <w:r w:rsidRPr="00E849F0">
        <w:rPr>
          <w:rFonts w:eastAsia="黑体" w:hint="eastAsia"/>
          <w:b/>
        </w:rPr>
        <w:t>指导老师</w:t>
      </w:r>
      <w:r>
        <w:rPr>
          <w:rFonts w:eastAsia="黑体" w:hint="eastAsia"/>
        </w:rPr>
        <w:t xml:space="preserve">  </w:t>
      </w:r>
      <w:r w:rsidR="002758D1">
        <w:rPr>
          <w:rFonts w:eastAsia="楷体_GB2312" w:hint="eastAsia"/>
        </w:rPr>
        <w:t>章毅</w:t>
      </w:r>
    </w:p>
    <w:p w14:paraId="75EB2B82" w14:textId="77777777" w:rsidR="00605697" w:rsidRPr="002758D1" w:rsidRDefault="00605697" w:rsidP="00605697">
      <w:pPr>
        <w:spacing w:line="400" w:lineRule="exact"/>
        <w:jc w:val="center"/>
        <w:rPr>
          <w:rFonts w:eastAsia="楷体_GB2312"/>
          <w:iCs/>
        </w:rPr>
      </w:pPr>
    </w:p>
    <w:p w14:paraId="59F11E07" w14:textId="77777777" w:rsidR="00605697" w:rsidRDefault="00605697" w:rsidP="00605697">
      <w:pPr>
        <w:spacing w:line="400" w:lineRule="exact"/>
        <w:jc w:val="center"/>
        <w:rPr>
          <w:rFonts w:eastAsia="楷体_GB2312"/>
        </w:rPr>
      </w:pPr>
    </w:p>
    <w:p w14:paraId="1219C7E4" w14:textId="235699B6" w:rsidR="00605697" w:rsidRPr="00CE4C48" w:rsidRDefault="00D712E1" w:rsidP="004449F4">
      <w:pPr>
        <w:spacing w:line="400" w:lineRule="exact"/>
        <w:ind w:firstLineChars="200" w:firstLine="446"/>
        <w:rPr>
          <w:szCs w:val="21"/>
        </w:rPr>
      </w:pPr>
      <w:r w:rsidRPr="00D712E1">
        <w:rPr>
          <w:rFonts w:ascii="黑体" w:eastAsia="黑体" w:hAnsi="宋体" w:hint="eastAsia"/>
          <w:b/>
          <w:szCs w:val="21"/>
        </w:rPr>
        <w:t>[</w:t>
      </w:r>
      <w:r w:rsidRPr="00D712E1">
        <w:rPr>
          <w:rFonts w:ascii="黑体" w:eastAsia="黑体" w:hint="eastAsia"/>
          <w:b/>
          <w:szCs w:val="21"/>
        </w:rPr>
        <w:t>摘要</w:t>
      </w:r>
      <w:r w:rsidRPr="00D712E1">
        <w:rPr>
          <w:rFonts w:ascii="黑体" w:eastAsia="黑体" w:hAnsi="宋体" w:hint="eastAsia"/>
          <w:b/>
          <w:szCs w:val="21"/>
        </w:rPr>
        <w:t>]</w:t>
      </w:r>
      <w:r>
        <w:rPr>
          <w:rFonts w:ascii="宋体" w:hAnsi="宋体" w:hint="eastAsia"/>
          <w:szCs w:val="21"/>
        </w:rPr>
        <w:t xml:space="preserve">  </w:t>
      </w:r>
      <w:r w:rsidR="009D7DF5">
        <w:rPr>
          <w:rFonts w:ascii="宋体" w:hAnsi="宋体" w:hint="eastAsia"/>
          <w:szCs w:val="21"/>
        </w:rPr>
        <w:t>近年来借着大数据的应用深度学习蓬勃发展，而图像处理是深度学习应用最为广泛的领域之一。在深度学习的图像分类问题中，手写体数字是别的数据集</w:t>
      </w:r>
      <w:proofErr w:type="spellStart"/>
      <w:r w:rsidR="009D7DF5">
        <w:rPr>
          <w:rFonts w:ascii="宋体" w:hAnsi="宋体" w:hint="eastAsia"/>
          <w:szCs w:val="21"/>
        </w:rPr>
        <w:t>mnist</w:t>
      </w:r>
      <w:proofErr w:type="spellEnd"/>
      <w:r w:rsidR="009D7DF5">
        <w:rPr>
          <w:rFonts w:ascii="宋体" w:hAnsi="宋体" w:hint="eastAsia"/>
          <w:szCs w:val="21"/>
        </w:rPr>
        <w:t>是使用最为广泛的数据集之一，但近些年来已经不足测试神经网络的性能。fashion-</w:t>
      </w:r>
      <w:proofErr w:type="spellStart"/>
      <w:r w:rsidR="009D7DF5">
        <w:rPr>
          <w:rFonts w:ascii="宋体" w:hAnsi="宋体" w:hint="eastAsia"/>
          <w:szCs w:val="21"/>
        </w:rPr>
        <w:t>mnist</w:t>
      </w:r>
      <w:proofErr w:type="spellEnd"/>
      <w:r w:rsidR="009D7DF5">
        <w:rPr>
          <w:rFonts w:ascii="宋体" w:hAnsi="宋体" w:hint="eastAsia"/>
          <w:szCs w:val="21"/>
        </w:rPr>
        <w:t>数据集是与</w:t>
      </w:r>
      <w:proofErr w:type="spellStart"/>
      <w:r w:rsidR="009D7DF5">
        <w:rPr>
          <w:rFonts w:ascii="宋体" w:hAnsi="宋体" w:hint="eastAsia"/>
          <w:szCs w:val="21"/>
        </w:rPr>
        <w:t>mnist</w:t>
      </w:r>
      <w:proofErr w:type="spellEnd"/>
      <w:r w:rsidR="009D7DF5">
        <w:rPr>
          <w:rFonts w:ascii="宋体" w:hAnsi="宋体" w:hint="eastAsia"/>
          <w:szCs w:val="21"/>
        </w:rPr>
        <w:t>相同格式的用以替代手写体数字识别的数据集，</w:t>
      </w:r>
      <w:r w:rsidR="008E4293" w:rsidRPr="009D7DF5">
        <w:rPr>
          <w:rFonts w:hint="eastAsia"/>
        </w:rPr>
        <w:t>本实验</w:t>
      </w:r>
      <w:r w:rsidR="009D7DF5">
        <w:rPr>
          <w:rFonts w:hint="eastAsia"/>
        </w:rPr>
        <w:t>尝试</w:t>
      </w:r>
      <w:r w:rsidR="008E4293" w:rsidRPr="009D7DF5">
        <w:rPr>
          <w:rFonts w:hint="eastAsia"/>
        </w:rPr>
        <w:t>利用神经网络解决</w:t>
      </w:r>
      <w:r w:rsidR="008E4293" w:rsidRPr="009D7DF5">
        <w:rPr>
          <w:rFonts w:hint="eastAsia"/>
        </w:rPr>
        <w:t>fashion-</w:t>
      </w:r>
      <w:proofErr w:type="spellStart"/>
      <w:r w:rsidR="008E4293" w:rsidRPr="009D7DF5">
        <w:rPr>
          <w:rFonts w:hint="eastAsia"/>
        </w:rPr>
        <w:t>mnist</w:t>
      </w:r>
      <w:proofErr w:type="spellEnd"/>
      <w:r w:rsidR="008E4293" w:rsidRPr="009D7DF5">
        <w:rPr>
          <w:rFonts w:hint="eastAsia"/>
        </w:rPr>
        <w:t>数据集的图像分类问题</w:t>
      </w:r>
      <w:r w:rsidR="009D7DF5">
        <w:rPr>
          <w:rFonts w:hint="eastAsia"/>
        </w:rPr>
        <w:t>。</w:t>
      </w:r>
    </w:p>
    <w:p w14:paraId="26978E62" w14:textId="77777777" w:rsidR="00605697" w:rsidRPr="008E4293" w:rsidRDefault="00605697" w:rsidP="004449F4">
      <w:pPr>
        <w:spacing w:line="400" w:lineRule="exact"/>
        <w:ind w:firstLineChars="200" w:firstLine="444"/>
        <w:rPr>
          <w:rFonts w:ascii="宋体" w:hAnsi="宋体"/>
          <w:iCs/>
          <w:szCs w:val="28"/>
        </w:rPr>
      </w:pPr>
    </w:p>
    <w:p w14:paraId="1F3DFD5A" w14:textId="77777777" w:rsidR="00605697" w:rsidRPr="00AF7EE3" w:rsidRDefault="00605697" w:rsidP="004449F4">
      <w:pPr>
        <w:spacing w:line="400" w:lineRule="exact"/>
        <w:ind w:firstLineChars="200" w:firstLine="444"/>
        <w:rPr>
          <w:rFonts w:ascii="宋体" w:hAnsi="宋体"/>
          <w:szCs w:val="28"/>
        </w:rPr>
      </w:pPr>
    </w:p>
    <w:p w14:paraId="282D3592" w14:textId="61B9D2E7" w:rsidR="00605697" w:rsidRPr="000500F8" w:rsidRDefault="00605697" w:rsidP="004449F4">
      <w:pPr>
        <w:spacing w:line="400" w:lineRule="exact"/>
        <w:ind w:firstLineChars="200" w:firstLine="446"/>
      </w:pPr>
      <w:r w:rsidRPr="00D712E1">
        <w:rPr>
          <w:rFonts w:ascii="黑体" w:eastAsia="黑体" w:hint="eastAsia"/>
          <w:b/>
          <w:szCs w:val="21"/>
        </w:rPr>
        <w:t>关键词</w:t>
      </w:r>
      <w:r w:rsidRPr="00D712E1">
        <w:rPr>
          <w:rFonts w:ascii="黑体" w:eastAsia="黑体" w:hAnsi="宋体" w:hint="eastAsia"/>
          <w:szCs w:val="21"/>
        </w:rPr>
        <w:t>：</w:t>
      </w:r>
      <w:r w:rsidR="008E4293">
        <w:rPr>
          <w:rFonts w:hint="eastAsia"/>
          <w:szCs w:val="21"/>
        </w:rPr>
        <w:t>神经网络</w:t>
      </w:r>
      <w:r w:rsidR="00D712E1">
        <w:rPr>
          <w:rFonts w:hint="eastAsia"/>
          <w:szCs w:val="21"/>
        </w:rPr>
        <w:t xml:space="preserve">  </w:t>
      </w:r>
      <w:proofErr w:type="spellStart"/>
      <w:r w:rsidR="008E4293">
        <w:rPr>
          <w:rFonts w:hint="eastAsia"/>
          <w:szCs w:val="21"/>
        </w:rPr>
        <w:t>mnist</w:t>
      </w:r>
      <w:proofErr w:type="spellEnd"/>
      <w:r w:rsidR="00D712E1">
        <w:rPr>
          <w:rFonts w:hint="eastAsia"/>
          <w:szCs w:val="21"/>
        </w:rPr>
        <w:t xml:space="preserve">  </w:t>
      </w:r>
      <w:r w:rsidR="008E4293">
        <w:rPr>
          <w:rFonts w:hint="eastAsia"/>
          <w:szCs w:val="21"/>
        </w:rPr>
        <w:t>图像分类</w:t>
      </w:r>
    </w:p>
    <w:p w14:paraId="696CEDA4" w14:textId="77777777" w:rsidR="00605697" w:rsidRDefault="00605697" w:rsidP="004449F4">
      <w:pPr>
        <w:spacing w:line="400" w:lineRule="exact"/>
        <w:ind w:firstLineChars="200" w:firstLine="444"/>
      </w:pPr>
    </w:p>
    <w:p w14:paraId="12E590FC" w14:textId="77777777" w:rsidR="000500F8" w:rsidRDefault="000500F8" w:rsidP="004449F4">
      <w:pPr>
        <w:spacing w:line="400" w:lineRule="exact"/>
        <w:ind w:firstLineChars="200" w:firstLine="444"/>
      </w:pPr>
    </w:p>
    <w:p w14:paraId="3DE56878" w14:textId="77777777" w:rsidR="00605697" w:rsidRDefault="000500F8" w:rsidP="000500F8">
      <w:pPr>
        <w:pStyle w:val="aa"/>
      </w:pPr>
      <w:r>
        <w:rPr>
          <w:rFonts w:hint="eastAsia"/>
        </w:rPr>
        <w:t>一、问题描述</w:t>
      </w:r>
    </w:p>
    <w:p w14:paraId="24E5A048" w14:textId="3759E433" w:rsidR="000500F8" w:rsidRDefault="003018A9" w:rsidP="0031173E">
      <w:pPr>
        <w:pStyle w:val="211"/>
      </w:pPr>
      <w:r w:rsidRPr="003018A9">
        <w:rPr>
          <w:rFonts w:hint="eastAsia"/>
        </w:rPr>
        <w:t>Fashion-MNIST</w:t>
      </w:r>
      <w:r w:rsidR="008E4293" w:rsidRPr="008E4293">
        <w:rPr>
          <w:vertAlign w:val="superscript"/>
        </w:rPr>
        <w:t>[1]</w:t>
      </w:r>
      <w:r w:rsidRPr="003018A9">
        <w:rPr>
          <w:rFonts w:hint="eastAsia"/>
        </w:rPr>
        <w:t>是一个替代</w:t>
      </w:r>
      <w:r w:rsidRPr="003018A9">
        <w:rPr>
          <w:rFonts w:hint="eastAsia"/>
        </w:rPr>
        <w:t>MNIST</w:t>
      </w:r>
      <w:r w:rsidRPr="003018A9">
        <w:rPr>
          <w:rFonts w:hint="eastAsia"/>
        </w:rPr>
        <w:t>手写数字集的图像数据集。</w:t>
      </w:r>
      <w:r w:rsidRPr="003018A9">
        <w:rPr>
          <w:rFonts w:hint="eastAsia"/>
        </w:rPr>
        <w:t xml:space="preserve"> </w:t>
      </w:r>
      <w:r w:rsidRPr="003018A9">
        <w:rPr>
          <w:rFonts w:hint="eastAsia"/>
        </w:rPr>
        <w:t>它是由</w:t>
      </w:r>
      <w:proofErr w:type="spellStart"/>
      <w:r w:rsidRPr="003018A9">
        <w:rPr>
          <w:rFonts w:hint="eastAsia"/>
        </w:rPr>
        <w:t>Zalando</w:t>
      </w:r>
      <w:proofErr w:type="spellEnd"/>
      <w:r w:rsidRPr="003018A9">
        <w:rPr>
          <w:rFonts w:hint="eastAsia"/>
        </w:rPr>
        <w:t>（一家德国的时尚科技公司）旗下的研究部门提供。其涵盖了来自</w:t>
      </w:r>
      <w:r w:rsidRPr="003018A9">
        <w:rPr>
          <w:rFonts w:hint="eastAsia"/>
        </w:rPr>
        <w:t>10</w:t>
      </w:r>
      <w:r w:rsidRPr="003018A9">
        <w:rPr>
          <w:rFonts w:hint="eastAsia"/>
        </w:rPr>
        <w:t>种类别的共</w:t>
      </w:r>
      <w:r w:rsidRPr="003018A9">
        <w:rPr>
          <w:rFonts w:hint="eastAsia"/>
        </w:rPr>
        <w:t>7</w:t>
      </w:r>
      <w:r w:rsidRPr="003018A9">
        <w:rPr>
          <w:rFonts w:hint="eastAsia"/>
        </w:rPr>
        <w:t>万个不同商品的正面图片。</w:t>
      </w:r>
      <w:r w:rsidRPr="003018A9">
        <w:rPr>
          <w:rFonts w:hint="eastAsia"/>
        </w:rPr>
        <w:t>Fashion-MNIST</w:t>
      </w:r>
      <w:r w:rsidRPr="003018A9">
        <w:rPr>
          <w:rFonts w:hint="eastAsia"/>
        </w:rPr>
        <w:t>的大小、格式和训练集</w:t>
      </w:r>
      <w:r w:rsidRPr="003018A9">
        <w:rPr>
          <w:rFonts w:hint="eastAsia"/>
        </w:rPr>
        <w:t>/</w:t>
      </w:r>
      <w:r w:rsidRPr="003018A9">
        <w:rPr>
          <w:rFonts w:hint="eastAsia"/>
        </w:rPr>
        <w:t>测试集划分与原始的</w:t>
      </w:r>
      <w:r w:rsidRPr="003018A9">
        <w:rPr>
          <w:rFonts w:hint="eastAsia"/>
        </w:rPr>
        <w:t>MNIST</w:t>
      </w:r>
      <w:r w:rsidRPr="003018A9">
        <w:rPr>
          <w:rFonts w:hint="eastAsia"/>
        </w:rPr>
        <w:t>完全一致。</w:t>
      </w:r>
      <w:r w:rsidRPr="003018A9">
        <w:rPr>
          <w:rFonts w:hint="eastAsia"/>
        </w:rPr>
        <w:t>60000/10000</w:t>
      </w:r>
      <w:r w:rsidRPr="003018A9">
        <w:rPr>
          <w:rFonts w:hint="eastAsia"/>
        </w:rPr>
        <w:t>的训练测试数据划分，</w:t>
      </w:r>
      <w:r w:rsidRPr="003018A9">
        <w:rPr>
          <w:rFonts w:hint="eastAsia"/>
        </w:rPr>
        <w:t>28x28</w:t>
      </w:r>
      <w:r w:rsidRPr="003018A9">
        <w:rPr>
          <w:rFonts w:hint="eastAsia"/>
        </w:rPr>
        <w:t>的灰度图片。</w:t>
      </w:r>
    </w:p>
    <w:p w14:paraId="1842B816" w14:textId="77777777" w:rsidR="003018A9" w:rsidRDefault="003018A9" w:rsidP="0031173E">
      <w:pPr>
        <w:pStyle w:val="211"/>
      </w:pPr>
    </w:p>
    <w:p w14:paraId="529CD3DF" w14:textId="22A9E385" w:rsidR="006B1CDC" w:rsidRPr="006B1CDC" w:rsidRDefault="00727C9C" w:rsidP="008E4293">
      <w:pPr>
        <w:pStyle w:val="211"/>
        <w:jc w:val="center"/>
      </w:pPr>
      <w:r>
        <w:rPr>
          <w:noProof/>
        </w:rPr>
        <w:drawing>
          <wp:anchor distT="0" distB="0" distL="114300" distR="114300" simplePos="0" relativeHeight="251656704" behindDoc="0" locked="0" layoutInCell="1" allowOverlap="1" wp14:anchorId="0662BB69" wp14:editId="49B9D645">
            <wp:simplePos x="0" y="0"/>
            <wp:positionH relativeFrom="column">
              <wp:posOffset>882650</wp:posOffset>
            </wp:positionH>
            <wp:positionV relativeFrom="paragraph">
              <wp:posOffset>-5080</wp:posOffset>
            </wp:positionV>
            <wp:extent cx="3028950" cy="30289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950" cy="3028950"/>
                    </a:xfrm>
                    <a:prstGeom prst="rect">
                      <a:avLst/>
                    </a:prstGeom>
                  </pic:spPr>
                </pic:pic>
              </a:graphicData>
            </a:graphic>
            <wp14:sizeRelH relativeFrom="page">
              <wp14:pctWidth>0</wp14:pctWidth>
            </wp14:sizeRelH>
            <wp14:sizeRelV relativeFrom="page">
              <wp14:pctHeight>0</wp14:pctHeight>
            </wp14:sizeRelV>
          </wp:anchor>
        </w:drawing>
      </w:r>
      <w:r w:rsidR="006B1CDC">
        <w:rPr>
          <w:rFonts w:hint="eastAsia"/>
        </w:rPr>
        <w:t>图</w:t>
      </w:r>
      <w:r w:rsidR="006B1CDC">
        <w:rPr>
          <w:rFonts w:hint="eastAsia"/>
        </w:rPr>
        <w:t>1</w:t>
      </w:r>
      <w:r w:rsidR="006B1CDC">
        <w:rPr>
          <w:rFonts w:hint="eastAsia"/>
        </w:rPr>
        <w:t>：</w:t>
      </w:r>
      <w:r w:rsidR="006B1CDC">
        <w:rPr>
          <w:rFonts w:hint="eastAsia"/>
        </w:rPr>
        <w:t>fashion-</w:t>
      </w:r>
      <w:proofErr w:type="spellStart"/>
      <w:r w:rsidR="006B1CDC">
        <w:rPr>
          <w:rFonts w:hint="eastAsia"/>
        </w:rPr>
        <w:t>mnist</w:t>
      </w:r>
      <w:proofErr w:type="spellEnd"/>
      <w:r w:rsidR="006B1CDC">
        <w:rPr>
          <w:rFonts w:hint="eastAsia"/>
        </w:rPr>
        <w:t>数据集预览大致情况</w:t>
      </w:r>
    </w:p>
    <w:p w14:paraId="6578EE79" w14:textId="77777777" w:rsidR="003018A9" w:rsidRDefault="003018A9" w:rsidP="0031173E">
      <w:pPr>
        <w:pStyle w:val="211"/>
      </w:pPr>
      <w:r>
        <w:rPr>
          <w:rFonts w:hint="eastAsia"/>
        </w:rPr>
        <w:t>现使用该数据集，使用</w:t>
      </w:r>
      <w:proofErr w:type="spellStart"/>
      <w:r>
        <w:rPr>
          <w:rFonts w:hint="eastAsia"/>
        </w:rPr>
        <w:t>matlab</w:t>
      </w:r>
      <w:proofErr w:type="spellEnd"/>
      <w:r>
        <w:rPr>
          <w:rFonts w:hint="eastAsia"/>
        </w:rPr>
        <w:t>编程语言实现基于深度学习的</w:t>
      </w:r>
      <w:r w:rsidR="006B1CDC">
        <w:rPr>
          <w:rFonts w:hint="eastAsia"/>
        </w:rPr>
        <w:t>图像</w:t>
      </w:r>
      <w:r>
        <w:rPr>
          <w:rFonts w:hint="eastAsia"/>
        </w:rPr>
        <w:t>分类问题</w:t>
      </w:r>
      <w:r w:rsidR="006B1CDC">
        <w:rPr>
          <w:rFonts w:hint="eastAsia"/>
        </w:rPr>
        <w:t>。</w:t>
      </w:r>
    </w:p>
    <w:p w14:paraId="6B617757" w14:textId="77777777" w:rsidR="000500F8" w:rsidRDefault="000500F8" w:rsidP="0031173E">
      <w:pPr>
        <w:pStyle w:val="211"/>
      </w:pPr>
    </w:p>
    <w:p w14:paraId="152C2737" w14:textId="77777777" w:rsidR="000500F8" w:rsidRDefault="000500F8" w:rsidP="000500F8">
      <w:pPr>
        <w:pStyle w:val="aa"/>
      </w:pPr>
      <w:r>
        <w:rPr>
          <w:rFonts w:hint="eastAsia"/>
        </w:rPr>
        <w:t>二、设计解决方案</w:t>
      </w:r>
    </w:p>
    <w:p w14:paraId="5F2F0396" w14:textId="233FF0A3" w:rsidR="000500F8" w:rsidRDefault="00C86C0E" w:rsidP="009D7DF5">
      <w:pPr>
        <w:pStyle w:val="211"/>
        <w:ind w:firstLineChars="200" w:firstLine="444"/>
      </w:pPr>
      <w:r>
        <w:rPr>
          <w:rFonts w:hint="eastAsia"/>
        </w:rPr>
        <w:t>本次实验使用</w:t>
      </w:r>
      <w:r>
        <w:rPr>
          <w:rFonts w:hint="eastAsia"/>
        </w:rPr>
        <w:t>MATLAB</w:t>
      </w:r>
      <w:r>
        <w:rPr>
          <w:rFonts w:hint="eastAsia"/>
        </w:rPr>
        <w:t>语言，设计了全连接的</w:t>
      </w:r>
      <w:r w:rsidR="009D7DF5">
        <w:rPr>
          <w:rFonts w:hint="eastAsia"/>
        </w:rPr>
        <w:t>用于图像分类的</w:t>
      </w:r>
      <w:r>
        <w:rPr>
          <w:rFonts w:hint="eastAsia"/>
        </w:rPr>
        <w:t>神经网络</w:t>
      </w:r>
      <w:r w:rsidR="005A761E">
        <w:rPr>
          <w:rFonts w:hint="eastAsia"/>
        </w:rPr>
        <w:t>。并设计五层与七层的神经网络</w:t>
      </w:r>
      <w:proofErr w:type="gramStart"/>
      <w:r w:rsidR="005A761E">
        <w:rPr>
          <w:rFonts w:hint="eastAsia"/>
        </w:rPr>
        <w:t>做对</w:t>
      </w:r>
      <w:proofErr w:type="gramEnd"/>
      <w:r w:rsidR="005A761E">
        <w:rPr>
          <w:rFonts w:hint="eastAsia"/>
        </w:rPr>
        <w:t>比。首先编写程序读入</w:t>
      </w:r>
      <w:r w:rsidR="005A761E">
        <w:rPr>
          <w:rFonts w:hint="eastAsia"/>
        </w:rPr>
        <w:t>fashion-</w:t>
      </w:r>
      <w:proofErr w:type="spellStart"/>
      <w:r w:rsidR="005A761E">
        <w:rPr>
          <w:rFonts w:hint="eastAsia"/>
        </w:rPr>
        <w:t>mnist</w:t>
      </w:r>
      <w:proofErr w:type="spellEnd"/>
      <w:r w:rsidR="005A761E">
        <w:rPr>
          <w:rFonts w:hint="eastAsia"/>
        </w:rPr>
        <w:t>数据集中的数据，然后设计相应的网络结构和参数，之后将数据输入网络中进行训练然后用测试集进行测试。</w:t>
      </w:r>
    </w:p>
    <w:p w14:paraId="1E3B1BD4" w14:textId="77777777" w:rsidR="005A761E" w:rsidRPr="00C86C0E" w:rsidRDefault="005A761E" w:rsidP="0031173E">
      <w:pPr>
        <w:pStyle w:val="211"/>
      </w:pPr>
    </w:p>
    <w:p w14:paraId="29A98B8D" w14:textId="1E4BEB82" w:rsidR="000500F8" w:rsidRDefault="000500F8" w:rsidP="000500F8">
      <w:pPr>
        <w:pStyle w:val="aa"/>
      </w:pPr>
      <w:r>
        <w:rPr>
          <w:rFonts w:hint="eastAsia"/>
        </w:rPr>
        <w:t>三、数据集准备</w:t>
      </w:r>
    </w:p>
    <w:p w14:paraId="619689A8" w14:textId="77777777" w:rsidR="002E578B" w:rsidRPr="002E578B" w:rsidRDefault="002E578B" w:rsidP="002E578B"/>
    <w:p w14:paraId="685B75F0" w14:textId="7996DBF7" w:rsidR="000500F8" w:rsidRDefault="00853B06" w:rsidP="009D7DF5">
      <w:pPr>
        <w:pStyle w:val="211"/>
        <w:ind w:firstLineChars="200" w:firstLine="444"/>
      </w:pPr>
      <w:r>
        <w:rPr>
          <w:rFonts w:hint="eastAsia"/>
        </w:rPr>
        <w:t>本实验使用的是来自</w:t>
      </w:r>
      <w:proofErr w:type="spellStart"/>
      <w:r>
        <w:rPr>
          <w:rFonts w:hint="eastAsia"/>
        </w:rPr>
        <w:t>github</w:t>
      </w:r>
      <w:proofErr w:type="spellEnd"/>
      <w:r>
        <w:rPr>
          <w:rFonts w:hint="eastAsia"/>
        </w:rPr>
        <w:t>的</w:t>
      </w:r>
      <w:r>
        <w:rPr>
          <w:rFonts w:hint="eastAsia"/>
        </w:rPr>
        <w:t>fashion</w:t>
      </w:r>
      <w:r>
        <w:t>-</w:t>
      </w:r>
      <w:proofErr w:type="spellStart"/>
      <w:r>
        <w:t>mnist</w:t>
      </w:r>
      <w:proofErr w:type="spellEnd"/>
      <w:r>
        <w:rPr>
          <w:rFonts w:hint="eastAsia"/>
        </w:rPr>
        <w:t>数据集</w:t>
      </w:r>
      <w:r w:rsidR="00727C9C">
        <w:rPr>
          <w:rFonts w:hint="eastAsia"/>
        </w:rPr>
        <w:t>。其中训练集和测试</w:t>
      </w:r>
      <w:r w:rsidR="00727C9C">
        <w:rPr>
          <w:rFonts w:hint="eastAsia"/>
        </w:rPr>
        <w:lastRenderedPageBreak/>
        <w:t>集分别为</w:t>
      </w:r>
      <w:proofErr w:type="gramStart"/>
      <w:r w:rsidR="00727C9C">
        <w:rPr>
          <w:rFonts w:hint="eastAsia"/>
        </w:rPr>
        <w:t>为</w:t>
      </w:r>
      <w:proofErr w:type="gramEnd"/>
      <w:r w:rsidR="00727C9C">
        <w:rPr>
          <w:rFonts w:hint="eastAsia"/>
        </w:rPr>
        <w:t>60000</w:t>
      </w:r>
      <w:r w:rsidR="00727C9C">
        <w:rPr>
          <w:rFonts w:hint="eastAsia"/>
        </w:rPr>
        <w:t>张</w:t>
      </w:r>
      <w:r w:rsidR="00727C9C">
        <w:rPr>
          <w:rFonts w:hint="eastAsia"/>
        </w:rPr>
        <w:t>28</w:t>
      </w:r>
      <w:r w:rsidR="00727C9C">
        <w:rPr>
          <w:rFonts w:hint="eastAsia"/>
        </w:rPr>
        <w:t>×</w:t>
      </w:r>
      <w:r w:rsidR="00727C9C">
        <w:rPr>
          <w:rFonts w:hint="eastAsia"/>
        </w:rPr>
        <w:t>28</w:t>
      </w:r>
      <w:r w:rsidR="00727C9C">
        <w:rPr>
          <w:rFonts w:hint="eastAsia"/>
        </w:rPr>
        <w:t>的黑白图像</w:t>
      </w:r>
      <w:r>
        <w:rPr>
          <w:rFonts w:hint="eastAsia"/>
        </w:rPr>
        <w:t>，可使用斯坦福大学书写的</w:t>
      </w:r>
      <w:proofErr w:type="spellStart"/>
      <w:r>
        <w:rPr>
          <w:rFonts w:hint="eastAsia"/>
        </w:rPr>
        <w:t>matlab</w:t>
      </w:r>
      <w:proofErr w:type="spellEnd"/>
      <w:r>
        <w:rPr>
          <w:rFonts w:hint="eastAsia"/>
        </w:rPr>
        <w:t>读取函数读入</w:t>
      </w:r>
      <w:r w:rsidR="00727C9C">
        <w:rPr>
          <w:rFonts w:hint="eastAsia"/>
        </w:rPr>
        <w:t>图像</w:t>
      </w:r>
      <w:r>
        <w:rPr>
          <w:rFonts w:hint="eastAsia"/>
        </w:rPr>
        <w:t>数据</w:t>
      </w:r>
      <w:r w:rsidR="00727C9C">
        <w:rPr>
          <w:rFonts w:hint="eastAsia"/>
        </w:rPr>
        <w:t>，并将标签数据转化为</w:t>
      </w:r>
      <w:r w:rsidR="00727C9C">
        <w:rPr>
          <w:rFonts w:hint="eastAsia"/>
        </w:rPr>
        <w:t>1</w:t>
      </w:r>
      <w:r w:rsidR="00727C9C">
        <w:rPr>
          <w:rFonts w:hint="eastAsia"/>
        </w:rPr>
        <w:t>×</w:t>
      </w:r>
      <w:r w:rsidR="00727C9C">
        <w:rPr>
          <w:rFonts w:hint="eastAsia"/>
        </w:rPr>
        <w:t>10</w:t>
      </w:r>
      <w:r w:rsidR="00727C9C">
        <w:rPr>
          <w:rFonts w:hint="eastAsia"/>
        </w:rPr>
        <w:t>的列向量标签。保存为</w:t>
      </w:r>
      <w:r w:rsidR="00727C9C">
        <w:rPr>
          <w:rFonts w:hint="eastAsia"/>
        </w:rPr>
        <w:t>.</w:t>
      </w:r>
      <w:r w:rsidR="00727C9C">
        <w:t>mat</w:t>
      </w:r>
      <w:r w:rsidR="0031173E">
        <w:rPr>
          <w:noProof/>
        </w:rPr>
        <w:drawing>
          <wp:anchor distT="0" distB="0" distL="114300" distR="114300" simplePos="0" relativeHeight="251666944" behindDoc="0" locked="0" layoutInCell="1" allowOverlap="1" wp14:anchorId="74FBEB18" wp14:editId="7BE0C2B5">
            <wp:simplePos x="0" y="0"/>
            <wp:positionH relativeFrom="column">
              <wp:posOffset>1242060</wp:posOffset>
            </wp:positionH>
            <wp:positionV relativeFrom="paragraph">
              <wp:posOffset>1125855</wp:posOffset>
            </wp:positionV>
            <wp:extent cx="2308860" cy="73406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8860" cy="734060"/>
                    </a:xfrm>
                    <a:prstGeom prst="rect">
                      <a:avLst/>
                    </a:prstGeom>
                  </pic:spPr>
                </pic:pic>
              </a:graphicData>
            </a:graphic>
            <wp14:sizeRelH relativeFrom="page">
              <wp14:pctWidth>0</wp14:pctWidth>
            </wp14:sizeRelH>
            <wp14:sizeRelV relativeFrom="page">
              <wp14:pctHeight>0</wp14:pctHeight>
            </wp14:sizeRelV>
          </wp:anchor>
        </w:drawing>
      </w:r>
      <w:r w:rsidR="00727C9C">
        <w:rPr>
          <w:rFonts w:hint="eastAsia"/>
        </w:rPr>
        <w:t>文件方便读取。</w:t>
      </w:r>
    </w:p>
    <w:p w14:paraId="194B57B0" w14:textId="2A14F14F" w:rsidR="00727C9C" w:rsidRDefault="00727C9C" w:rsidP="002E578B">
      <w:pPr>
        <w:pStyle w:val="211"/>
        <w:jc w:val="center"/>
      </w:pPr>
      <w:r>
        <w:rPr>
          <w:rFonts w:hint="eastAsia"/>
        </w:rPr>
        <w:t>图</w:t>
      </w:r>
      <w:r>
        <w:rPr>
          <w:rFonts w:hint="eastAsia"/>
        </w:rPr>
        <w:t>2</w:t>
      </w:r>
      <w:r>
        <w:rPr>
          <w:rFonts w:hint="eastAsia"/>
        </w:rPr>
        <w:t>：</w:t>
      </w:r>
      <w:r>
        <w:rPr>
          <w:rFonts w:hint="eastAsia"/>
        </w:rPr>
        <w:t>fashion</w:t>
      </w:r>
      <w:r>
        <w:t>-</w:t>
      </w:r>
      <w:proofErr w:type="spellStart"/>
      <w:r>
        <w:t>mnist.mat</w:t>
      </w:r>
      <w:proofErr w:type="spellEnd"/>
      <w:r>
        <w:rPr>
          <w:rFonts w:hint="eastAsia"/>
        </w:rPr>
        <w:t>文件内容</w:t>
      </w:r>
    </w:p>
    <w:p w14:paraId="17C8709A" w14:textId="0F9C652F" w:rsidR="000500F8" w:rsidRDefault="000500F8" w:rsidP="0031173E">
      <w:pPr>
        <w:pStyle w:val="211"/>
      </w:pPr>
    </w:p>
    <w:p w14:paraId="05EAE5A6" w14:textId="2E48F5BF" w:rsidR="002728E2" w:rsidRDefault="000500F8" w:rsidP="002728E2">
      <w:pPr>
        <w:pStyle w:val="aa"/>
      </w:pPr>
      <w:r>
        <w:rPr>
          <w:rFonts w:hint="eastAsia"/>
        </w:rPr>
        <w:t>四、网络结构</w:t>
      </w:r>
    </w:p>
    <w:p w14:paraId="40086D0A" w14:textId="77777777" w:rsidR="002E578B" w:rsidRPr="002E578B" w:rsidRDefault="002E578B" w:rsidP="002E578B"/>
    <w:p w14:paraId="246165F2" w14:textId="58534B35" w:rsidR="002E578B" w:rsidRPr="0031173E" w:rsidRDefault="002728E2" w:rsidP="0031173E">
      <w:pPr>
        <w:pStyle w:val="211"/>
      </w:pPr>
      <w:r>
        <w:tab/>
      </w:r>
      <w:r w:rsidRPr="0031173E">
        <w:rPr>
          <w:rFonts w:hint="eastAsia"/>
        </w:rPr>
        <w:t>本次实验的神经网络为全连接神经网络，分别采用五层和七层神经网络进行对比实验，五层神经网络结构为</w:t>
      </w:r>
      <w:r w:rsidR="0031173E" w:rsidRPr="0031173E">
        <w:rPr>
          <w:rFonts w:hint="eastAsia"/>
        </w:rPr>
        <w:t>：</w:t>
      </w:r>
      <w:bookmarkStart w:id="3" w:name="_GoBack"/>
      <w:bookmarkEnd w:id="3"/>
    </w:p>
    <w:p w14:paraId="5700087E" w14:textId="63AC90BF" w:rsidR="0031173E" w:rsidRPr="0031173E" w:rsidRDefault="0031173E" w:rsidP="002E578B">
      <w:pPr>
        <w:pStyle w:val="211"/>
        <w:jc w:val="center"/>
      </w:pPr>
      <w:r w:rsidRPr="0031173E">
        <w:rPr>
          <w:rFonts w:hint="eastAsia"/>
        </w:rPr>
        <w:t>表</w:t>
      </w:r>
      <w:r w:rsidRPr="0031173E">
        <w:rPr>
          <w:rFonts w:hint="eastAsia"/>
        </w:rPr>
        <w:t>1</w:t>
      </w:r>
      <w:r w:rsidRPr="0031173E">
        <w:rPr>
          <w:rFonts w:hint="eastAsia"/>
        </w:rPr>
        <w:t>：实验</w:t>
      </w:r>
      <w:r w:rsidRPr="0031173E">
        <w:rPr>
          <w:rFonts w:hint="eastAsia"/>
        </w:rPr>
        <w:t>1</w:t>
      </w:r>
      <w:r w:rsidRPr="0031173E">
        <w:rPr>
          <w:rFonts w:hint="eastAsia"/>
        </w:rPr>
        <w:t>网络结构</w:t>
      </w:r>
    </w:p>
    <w:tbl>
      <w:tblPr>
        <w:tblStyle w:val="ad"/>
        <w:tblW w:w="0" w:type="auto"/>
        <w:jc w:val="center"/>
        <w:tblLook w:val="04A0" w:firstRow="1" w:lastRow="0" w:firstColumn="1" w:lastColumn="0" w:noHBand="0" w:noVBand="1"/>
      </w:tblPr>
      <w:tblGrid>
        <w:gridCol w:w="1692"/>
        <w:gridCol w:w="894"/>
        <w:gridCol w:w="912"/>
        <w:gridCol w:w="912"/>
        <w:gridCol w:w="912"/>
        <w:gridCol w:w="894"/>
      </w:tblGrid>
      <w:tr w:rsidR="002728E2" w14:paraId="6D66E878" w14:textId="77777777" w:rsidTr="0031173E">
        <w:trPr>
          <w:trHeight w:val="400"/>
          <w:jc w:val="center"/>
        </w:trPr>
        <w:tc>
          <w:tcPr>
            <w:tcW w:w="1692" w:type="dxa"/>
          </w:tcPr>
          <w:p w14:paraId="2E8D921E" w14:textId="43CA8453" w:rsidR="002728E2" w:rsidRPr="002728E2" w:rsidRDefault="002728E2" w:rsidP="0031173E">
            <w:pPr>
              <w:pStyle w:val="211"/>
            </w:pPr>
            <w:r w:rsidRPr="002728E2">
              <w:t>Layer</w:t>
            </w:r>
          </w:p>
        </w:tc>
        <w:tc>
          <w:tcPr>
            <w:tcW w:w="894" w:type="dxa"/>
          </w:tcPr>
          <w:p w14:paraId="082B4DB0" w14:textId="480AA0A7" w:rsidR="002728E2" w:rsidRPr="002728E2" w:rsidRDefault="002728E2" w:rsidP="0031173E">
            <w:pPr>
              <w:pStyle w:val="211"/>
            </w:pPr>
            <w:r w:rsidRPr="002728E2">
              <w:t xml:space="preserve">Input </w:t>
            </w:r>
          </w:p>
        </w:tc>
        <w:tc>
          <w:tcPr>
            <w:tcW w:w="912" w:type="dxa"/>
          </w:tcPr>
          <w:p w14:paraId="005002AD" w14:textId="4C7F64E3" w:rsidR="002728E2" w:rsidRPr="002728E2" w:rsidRDefault="002728E2" w:rsidP="0031173E">
            <w:pPr>
              <w:pStyle w:val="211"/>
            </w:pPr>
            <w:r w:rsidRPr="002728E2">
              <w:t xml:space="preserve">Hidden </w:t>
            </w:r>
          </w:p>
        </w:tc>
        <w:tc>
          <w:tcPr>
            <w:tcW w:w="912" w:type="dxa"/>
          </w:tcPr>
          <w:p w14:paraId="188360FF" w14:textId="44D6CEB0" w:rsidR="002728E2" w:rsidRPr="002728E2" w:rsidRDefault="002728E2" w:rsidP="0031173E">
            <w:pPr>
              <w:pStyle w:val="211"/>
            </w:pPr>
            <w:r w:rsidRPr="002728E2">
              <w:t>Hidden</w:t>
            </w:r>
          </w:p>
        </w:tc>
        <w:tc>
          <w:tcPr>
            <w:tcW w:w="912" w:type="dxa"/>
          </w:tcPr>
          <w:p w14:paraId="032CC852" w14:textId="1BA9C39C" w:rsidR="002728E2" w:rsidRPr="002728E2" w:rsidRDefault="002728E2" w:rsidP="0031173E">
            <w:pPr>
              <w:pStyle w:val="211"/>
            </w:pPr>
            <w:r w:rsidRPr="002728E2">
              <w:t>Hidden</w:t>
            </w:r>
          </w:p>
        </w:tc>
        <w:tc>
          <w:tcPr>
            <w:tcW w:w="894" w:type="dxa"/>
          </w:tcPr>
          <w:p w14:paraId="680D9DAD" w14:textId="4E4E2E1B" w:rsidR="002728E2" w:rsidRPr="002728E2" w:rsidRDefault="002728E2" w:rsidP="0031173E">
            <w:pPr>
              <w:pStyle w:val="211"/>
            </w:pPr>
            <w:r w:rsidRPr="002728E2">
              <w:t xml:space="preserve">Output </w:t>
            </w:r>
          </w:p>
        </w:tc>
      </w:tr>
      <w:tr w:rsidR="0031173E" w14:paraId="5077F402" w14:textId="77777777" w:rsidTr="0031173E">
        <w:trPr>
          <w:trHeight w:val="400"/>
          <w:jc w:val="center"/>
        </w:trPr>
        <w:tc>
          <w:tcPr>
            <w:tcW w:w="1692" w:type="dxa"/>
          </w:tcPr>
          <w:p w14:paraId="03B3948C" w14:textId="7DD8F5CF" w:rsidR="002728E2" w:rsidRPr="002728E2" w:rsidRDefault="002728E2" w:rsidP="0031173E">
            <w:pPr>
              <w:pStyle w:val="211"/>
            </w:pPr>
            <w:r w:rsidRPr="002728E2">
              <w:t>External input</w:t>
            </w:r>
          </w:p>
        </w:tc>
        <w:tc>
          <w:tcPr>
            <w:tcW w:w="894" w:type="dxa"/>
          </w:tcPr>
          <w:p w14:paraId="1B566A05" w14:textId="761A0AFB" w:rsidR="002728E2" w:rsidRDefault="002728E2" w:rsidP="0031173E">
            <w:pPr>
              <w:pStyle w:val="211"/>
            </w:pPr>
            <w:r>
              <w:rPr>
                <w:rFonts w:hint="eastAsia"/>
              </w:rPr>
              <w:t>784</w:t>
            </w:r>
          </w:p>
        </w:tc>
        <w:tc>
          <w:tcPr>
            <w:tcW w:w="912" w:type="dxa"/>
          </w:tcPr>
          <w:p w14:paraId="5D2E0D45" w14:textId="333AE9C0" w:rsidR="002728E2" w:rsidRDefault="002728E2" w:rsidP="0031173E">
            <w:pPr>
              <w:pStyle w:val="211"/>
            </w:pPr>
            <w:r>
              <w:rPr>
                <w:rFonts w:hint="eastAsia"/>
              </w:rPr>
              <w:t>0</w:t>
            </w:r>
          </w:p>
        </w:tc>
        <w:tc>
          <w:tcPr>
            <w:tcW w:w="912" w:type="dxa"/>
          </w:tcPr>
          <w:p w14:paraId="4ABFE689" w14:textId="762630F4" w:rsidR="002728E2" w:rsidRDefault="002728E2" w:rsidP="0031173E">
            <w:pPr>
              <w:pStyle w:val="211"/>
            </w:pPr>
            <w:r>
              <w:rPr>
                <w:rFonts w:hint="eastAsia"/>
              </w:rPr>
              <w:t>0</w:t>
            </w:r>
          </w:p>
        </w:tc>
        <w:tc>
          <w:tcPr>
            <w:tcW w:w="912" w:type="dxa"/>
          </w:tcPr>
          <w:p w14:paraId="3EFBE0C6" w14:textId="32310869" w:rsidR="002728E2" w:rsidRDefault="002728E2" w:rsidP="0031173E">
            <w:pPr>
              <w:pStyle w:val="211"/>
            </w:pPr>
            <w:r>
              <w:rPr>
                <w:rFonts w:hint="eastAsia"/>
              </w:rPr>
              <w:t>0</w:t>
            </w:r>
          </w:p>
        </w:tc>
        <w:tc>
          <w:tcPr>
            <w:tcW w:w="894" w:type="dxa"/>
          </w:tcPr>
          <w:p w14:paraId="5FEADEF3" w14:textId="1E1C8315" w:rsidR="002728E2" w:rsidRDefault="002728E2" w:rsidP="0031173E">
            <w:pPr>
              <w:pStyle w:val="211"/>
            </w:pPr>
            <w:r>
              <w:rPr>
                <w:rFonts w:hint="eastAsia"/>
              </w:rPr>
              <w:t>0</w:t>
            </w:r>
          </w:p>
        </w:tc>
      </w:tr>
      <w:tr w:rsidR="0031173E" w14:paraId="061ACDCC" w14:textId="77777777" w:rsidTr="0031173E">
        <w:trPr>
          <w:trHeight w:val="400"/>
          <w:jc w:val="center"/>
        </w:trPr>
        <w:tc>
          <w:tcPr>
            <w:tcW w:w="1692" w:type="dxa"/>
          </w:tcPr>
          <w:p w14:paraId="24D8C180" w14:textId="42AA0B9B" w:rsidR="002728E2" w:rsidRPr="002728E2" w:rsidRDefault="002728E2" w:rsidP="0031173E">
            <w:pPr>
              <w:pStyle w:val="211"/>
            </w:pPr>
            <w:r w:rsidRPr="002728E2">
              <w:t>Internal input</w:t>
            </w:r>
          </w:p>
        </w:tc>
        <w:tc>
          <w:tcPr>
            <w:tcW w:w="894" w:type="dxa"/>
          </w:tcPr>
          <w:p w14:paraId="2A841DFF" w14:textId="6A896029" w:rsidR="002728E2" w:rsidRDefault="002728E2" w:rsidP="0031173E">
            <w:pPr>
              <w:pStyle w:val="211"/>
            </w:pPr>
            <w:r>
              <w:rPr>
                <w:rFonts w:hint="eastAsia"/>
              </w:rPr>
              <w:t>56</w:t>
            </w:r>
          </w:p>
        </w:tc>
        <w:tc>
          <w:tcPr>
            <w:tcW w:w="912" w:type="dxa"/>
          </w:tcPr>
          <w:p w14:paraId="297F98F4" w14:textId="0B0BA753" w:rsidR="002728E2" w:rsidRDefault="0031173E" w:rsidP="0031173E">
            <w:pPr>
              <w:pStyle w:val="211"/>
            </w:pPr>
            <w:r>
              <w:rPr>
                <w:rFonts w:hint="eastAsia"/>
              </w:rPr>
              <w:t>270</w:t>
            </w:r>
          </w:p>
        </w:tc>
        <w:tc>
          <w:tcPr>
            <w:tcW w:w="912" w:type="dxa"/>
          </w:tcPr>
          <w:p w14:paraId="1F1B8FE6" w14:textId="0DE9C82A" w:rsidR="002728E2" w:rsidRDefault="0031173E" w:rsidP="0031173E">
            <w:pPr>
              <w:pStyle w:val="211"/>
            </w:pPr>
            <w:r>
              <w:rPr>
                <w:rFonts w:hint="eastAsia"/>
              </w:rPr>
              <w:t>90</w:t>
            </w:r>
          </w:p>
        </w:tc>
        <w:tc>
          <w:tcPr>
            <w:tcW w:w="912" w:type="dxa"/>
          </w:tcPr>
          <w:p w14:paraId="7F6C3A6D" w14:textId="7FE80CBE" w:rsidR="002728E2" w:rsidRDefault="0031173E" w:rsidP="0031173E">
            <w:pPr>
              <w:pStyle w:val="211"/>
            </w:pPr>
            <w:r>
              <w:rPr>
                <w:rFonts w:hint="eastAsia"/>
              </w:rPr>
              <w:t>30</w:t>
            </w:r>
          </w:p>
        </w:tc>
        <w:tc>
          <w:tcPr>
            <w:tcW w:w="894" w:type="dxa"/>
          </w:tcPr>
          <w:p w14:paraId="760A5990" w14:textId="3A1A658B" w:rsidR="002728E2" w:rsidRDefault="0031173E" w:rsidP="0031173E">
            <w:pPr>
              <w:pStyle w:val="211"/>
            </w:pPr>
            <w:r>
              <w:rPr>
                <w:rFonts w:hint="eastAsia"/>
              </w:rPr>
              <w:t>10</w:t>
            </w:r>
          </w:p>
        </w:tc>
      </w:tr>
      <w:tr w:rsidR="0031173E" w14:paraId="432A92ED" w14:textId="77777777" w:rsidTr="0031173E">
        <w:trPr>
          <w:trHeight w:val="400"/>
          <w:jc w:val="center"/>
        </w:trPr>
        <w:tc>
          <w:tcPr>
            <w:tcW w:w="1692" w:type="dxa"/>
          </w:tcPr>
          <w:p w14:paraId="656D5AE8" w14:textId="6E3D9DEE" w:rsidR="0031173E" w:rsidRPr="002728E2" w:rsidRDefault="0031173E" w:rsidP="0031173E">
            <w:pPr>
              <w:pStyle w:val="211"/>
            </w:pPr>
            <w:r w:rsidRPr="0031173E">
              <w:t>Activation</w:t>
            </w:r>
          </w:p>
        </w:tc>
        <w:tc>
          <w:tcPr>
            <w:tcW w:w="894" w:type="dxa"/>
          </w:tcPr>
          <w:p w14:paraId="2F457596" w14:textId="77777777" w:rsidR="0031173E" w:rsidRDefault="0031173E" w:rsidP="0031173E">
            <w:pPr>
              <w:pStyle w:val="211"/>
            </w:pPr>
          </w:p>
        </w:tc>
        <w:tc>
          <w:tcPr>
            <w:tcW w:w="912" w:type="dxa"/>
          </w:tcPr>
          <w:p w14:paraId="16BCC646" w14:textId="0EBE9E40" w:rsidR="0031173E" w:rsidRDefault="0031173E" w:rsidP="0031173E">
            <w:pPr>
              <w:pStyle w:val="211"/>
            </w:pPr>
            <w:proofErr w:type="spellStart"/>
            <w:r>
              <w:t>S</w:t>
            </w:r>
            <w:r>
              <w:rPr>
                <w:rFonts w:hint="eastAsia"/>
              </w:rPr>
              <w:t>igm</w:t>
            </w:r>
            <w:proofErr w:type="spellEnd"/>
          </w:p>
        </w:tc>
        <w:tc>
          <w:tcPr>
            <w:tcW w:w="912" w:type="dxa"/>
          </w:tcPr>
          <w:p w14:paraId="630F298B" w14:textId="74C5DB45" w:rsidR="0031173E" w:rsidRDefault="0031173E" w:rsidP="0031173E">
            <w:pPr>
              <w:pStyle w:val="211"/>
            </w:pPr>
            <w:proofErr w:type="spellStart"/>
            <w:r>
              <w:t>S</w:t>
            </w:r>
            <w:r>
              <w:rPr>
                <w:rFonts w:hint="eastAsia"/>
              </w:rPr>
              <w:t>igm</w:t>
            </w:r>
            <w:proofErr w:type="spellEnd"/>
          </w:p>
        </w:tc>
        <w:tc>
          <w:tcPr>
            <w:tcW w:w="912" w:type="dxa"/>
          </w:tcPr>
          <w:p w14:paraId="57B9A996" w14:textId="0D3F3C60" w:rsidR="0031173E" w:rsidRDefault="0031173E" w:rsidP="0031173E">
            <w:pPr>
              <w:pStyle w:val="211"/>
            </w:pPr>
            <w:proofErr w:type="spellStart"/>
            <w:r>
              <w:t>S</w:t>
            </w:r>
            <w:r>
              <w:rPr>
                <w:rFonts w:hint="eastAsia"/>
              </w:rPr>
              <w:t>igm</w:t>
            </w:r>
            <w:proofErr w:type="spellEnd"/>
          </w:p>
        </w:tc>
        <w:tc>
          <w:tcPr>
            <w:tcW w:w="894" w:type="dxa"/>
          </w:tcPr>
          <w:p w14:paraId="08ABD582" w14:textId="4DFBEBDE" w:rsidR="0031173E" w:rsidRDefault="0031173E" w:rsidP="0031173E">
            <w:pPr>
              <w:pStyle w:val="211"/>
            </w:pPr>
            <w:proofErr w:type="spellStart"/>
            <w:r>
              <w:t>S</w:t>
            </w:r>
            <w:r>
              <w:rPr>
                <w:rFonts w:hint="eastAsia"/>
              </w:rPr>
              <w:t>igm</w:t>
            </w:r>
            <w:proofErr w:type="spellEnd"/>
          </w:p>
        </w:tc>
      </w:tr>
    </w:tbl>
    <w:p w14:paraId="19361557" w14:textId="3A4DDE3B" w:rsidR="002E578B" w:rsidRDefault="0031173E" w:rsidP="0031173E">
      <w:pPr>
        <w:pStyle w:val="211"/>
      </w:pPr>
      <w:r>
        <w:rPr>
          <w:rFonts w:hint="eastAsia"/>
        </w:rPr>
        <w:t>而七层神经网络结构为：</w:t>
      </w:r>
    </w:p>
    <w:p w14:paraId="6A21F1EF" w14:textId="086AF646" w:rsidR="0031173E" w:rsidRDefault="0031173E" w:rsidP="002E578B">
      <w:pPr>
        <w:pStyle w:val="211"/>
        <w:jc w:val="center"/>
      </w:pPr>
      <w:r>
        <w:rPr>
          <w:rFonts w:hint="eastAsia"/>
        </w:rPr>
        <w:t>表</w:t>
      </w:r>
      <w:r>
        <w:rPr>
          <w:rFonts w:hint="eastAsia"/>
        </w:rPr>
        <w:t>2</w:t>
      </w:r>
      <w:r>
        <w:rPr>
          <w:rFonts w:hint="eastAsia"/>
        </w:rPr>
        <w:t>：实验</w:t>
      </w:r>
      <w:r>
        <w:rPr>
          <w:rFonts w:hint="eastAsia"/>
        </w:rPr>
        <w:t>2</w:t>
      </w:r>
      <w:r>
        <w:rPr>
          <w:rFonts w:hint="eastAsia"/>
        </w:rPr>
        <w:t>网络结构</w:t>
      </w:r>
    </w:p>
    <w:tbl>
      <w:tblPr>
        <w:tblStyle w:val="ad"/>
        <w:tblW w:w="0" w:type="auto"/>
        <w:jc w:val="center"/>
        <w:tblLook w:val="04A0" w:firstRow="1" w:lastRow="0" w:firstColumn="1" w:lastColumn="0" w:noHBand="0" w:noVBand="1"/>
      </w:tblPr>
      <w:tblGrid>
        <w:gridCol w:w="1166"/>
        <w:gridCol w:w="916"/>
        <w:gridCol w:w="916"/>
        <w:gridCol w:w="916"/>
        <w:gridCol w:w="916"/>
        <w:gridCol w:w="916"/>
        <w:gridCol w:w="916"/>
        <w:gridCol w:w="916"/>
      </w:tblGrid>
      <w:tr w:rsidR="0031173E" w14:paraId="65D23C7C" w14:textId="5D59753B" w:rsidTr="0031173E">
        <w:trPr>
          <w:trHeight w:val="400"/>
          <w:jc w:val="center"/>
        </w:trPr>
        <w:tc>
          <w:tcPr>
            <w:tcW w:w="1166" w:type="dxa"/>
          </w:tcPr>
          <w:p w14:paraId="59DB4004" w14:textId="77777777" w:rsidR="0031173E" w:rsidRPr="002728E2" w:rsidRDefault="0031173E" w:rsidP="0031173E">
            <w:pPr>
              <w:pStyle w:val="211"/>
            </w:pPr>
            <w:r w:rsidRPr="002728E2">
              <w:t>Layer</w:t>
            </w:r>
          </w:p>
        </w:tc>
        <w:tc>
          <w:tcPr>
            <w:tcW w:w="916" w:type="dxa"/>
          </w:tcPr>
          <w:p w14:paraId="4B33B9A9" w14:textId="77777777" w:rsidR="0031173E" w:rsidRPr="002728E2" w:rsidRDefault="0031173E" w:rsidP="0031173E">
            <w:pPr>
              <w:pStyle w:val="211"/>
            </w:pPr>
            <w:r w:rsidRPr="002728E2">
              <w:t xml:space="preserve">Input </w:t>
            </w:r>
          </w:p>
        </w:tc>
        <w:tc>
          <w:tcPr>
            <w:tcW w:w="916" w:type="dxa"/>
          </w:tcPr>
          <w:p w14:paraId="1A666AEE" w14:textId="77777777" w:rsidR="0031173E" w:rsidRPr="002728E2" w:rsidRDefault="0031173E" w:rsidP="0031173E">
            <w:pPr>
              <w:pStyle w:val="211"/>
            </w:pPr>
            <w:r w:rsidRPr="002728E2">
              <w:t xml:space="preserve">Hidden </w:t>
            </w:r>
          </w:p>
        </w:tc>
        <w:tc>
          <w:tcPr>
            <w:tcW w:w="916" w:type="dxa"/>
          </w:tcPr>
          <w:p w14:paraId="6620DA77" w14:textId="77777777" w:rsidR="0031173E" w:rsidRPr="002728E2" w:rsidRDefault="0031173E" w:rsidP="0031173E">
            <w:pPr>
              <w:pStyle w:val="211"/>
            </w:pPr>
            <w:r w:rsidRPr="002728E2">
              <w:t>Hidden</w:t>
            </w:r>
          </w:p>
        </w:tc>
        <w:tc>
          <w:tcPr>
            <w:tcW w:w="916" w:type="dxa"/>
          </w:tcPr>
          <w:p w14:paraId="1569F54E" w14:textId="77777777" w:rsidR="0031173E" w:rsidRPr="002728E2" w:rsidRDefault="0031173E" w:rsidP="0031173E">
            <w:pPr>
              <w:pStyle w:val="211"/>
            </w:pPr>
            <w:r w:rsidRPr="002728E2">
              <w:t>Hidden</w:t>
            </w:r>
          </w:p>
        </w:tc>
        <w:tc>
          <w:tcPr>
            <w:tcW w:w="916" w:type="dxa"/>
          </w:tcPr>
          <w:p w14:paraId="1CF45E4C" w14:textId="3959770C" w:rsidR="0031173E" w:rsidRPr="002728E2" w:rsidRDefault="0031173E" w:rsidP="0031173E">
            <w:pPr>
              <w:pStyle w:val="211"/>
            </w:pPr>
            <w:r>
              <w:rPr>
                <w:rFonts w:hint="eastAsia"/>
              </w:rPr>
              <w:t>Hidden</w:t>
            </w:r>
          </w:p>
        </w:tc>
        <w:tc>
          <w:tcPr>
            <w:tcW w:w="916" w:type="dxa"/>
          </w:tcPr>
          <w:p w14:paraId="4BF3515E" w14:textId="3FFC56AA" w:rsidR="0031173E" w:rsidRPr="002728E2" w:rsidRDefault="0031173E" w:rsidP="0031173E">
            <w:pPr>
              <w:pStyle w:val="211"/>
            </w:pPr>
            <w:r>
              <w:rPr>
                <w:rFonts w:hint="eastAsia"/>
              </w:rPr>
              <w:t>Hidden</w:t>
            </w:r>
          </w:p>
        </w:tc>
        <w:tc>
          <w:tcPr>
            <w:tcW w:w="916" w:type="dxa"/>
          </w:tcPr>
          <w:p w14:paraId="5085636E" w14:textId="2EFDB614" w:rsidR="0031173E" w:rsidRPr="002728E2" w:rsidRDefault="0031173E" w:rsidP="0031173E">
            <w:pPr>
              <w:pStyle w:val="211"/>
            </w:pPr>
            <w:r>
              <w:t>O</w:t>
            </w:r>
            <w:r>
              <w:rPr>
                <w:rFonts w:hint="eastAsia"/>
              </w:rPr>
              <w:t>utput</w:t>
            </w:r>
          </w:p>
        </w:tc>
      </w:tr>
      <w:tr w:rsidR="0031173E" w14:paraId="4D8B92D3" w14:textId="28445C76" w:rsidTr="0031173E">
        <w:trPr>
          <w:trHeight w:val="400"/>
          <w:jc w:val="center"/>
        </w:trPr>
        <w:tc>
          <w:tcPr>
            <w:tcW w:w="1166" w:type="dxa"/>
          </w:tcPr>
          <w:p w14:paraId="4D6747B3" w14:textId="77777777" w:rsidR="0031173E" w:rsidRPr="002728E2" w:rsidRDefault="0031173E" w:rsidP="0031173E">
            <w:pPr>
              <w:pStyle w:val="211"/>
            </w:pPr>
            <w:r w:rsidRPr="002728E2">
              <w:t>External input</w:t>
            </w:r>
          </w:p>
        </w:tc>
        <w:tc>
          <w:tcPr>
            <w:tcW w:w="916" w:type="dxa"/>
          </w:tcPr>
          <w:p w14:paraId="0E367206" w14:textId="77777777" w:rsidR="0031173E" w:rsidRDefault="0031173E" w:rsidP="0031173E">
            <w:pPr>
              <w:pStyle w:val="211"/>
            </w:pPr>
            <w:r>
              <w:rPr>
                <w:rFonts w:hint="eastAsia"/>
              </w:rPr>
              <w:t>784</w:t>
            </w:r>
          </w:p>
        </w:tc>
        <w:tc>
          <w:tcPr>
            <w:tcW w:w="916" w:type="dxa"/>
          </w:tcPr>
          <w:p w14:paraId="59C11B68" w14:textId="77777777" w:rsidR="0031173E" w:rsidRDefault="0031173E" w:rsidP="0031173E">
            <w:pPr>
              <w:pStyle w:val="211"/>
            </w:pPr>
            <w:r>
              <w:rPr>
                <w:rFonts w:hint="eastAsia"/>
              </w:rPr>
              <w:t>0</w:t>
            </w:r>
          </w:p>
        </w:tc>
        <w:tc>
          <w:tcPr>
            <w:tcW w:w="916" w:type="dxa"/>
          </w:tcPr>
          <w:p w14:paraId="60454CB5" w14:textId="77777777" w:rsidR="0031173E" w:rsidRDefault="0031173E" w:rsidP="0031173E">
            <w:pPr>
              <w:pStyle w:val="211"/>
            </w:pPr>
            <w:r>
              <w:rPr>
                <w:rFonts w:hint="eastAsia"/>
              </w:rPr>
              <w:t>0</w:t>
            </w:r>
          </w:p>
        </w:tc>
        <w:tc>
          <w:tcPr>
            <w:tcW w:w="916" w:type="dxa"/>
          </w:tcPr>
          <w:p w14:paraId="5D9C931E" w14:textId="77777777" w:rsidR="0031173E" w:rsidRDefault="0031173E" w:rsidP="0031173E">
            <w:pPr>
              <w:pStyle w:val="211"/>
            </w:pPr>
            <w:r>
              <w:rPr>
                <w:rFonts w:hint="eastAsia"/>
              </w:rPr>
              <w:t>0</w:t>
            </w:r>
          </w:p>
        </w:tc>
        <w:tc>
          <w:tcPr>
            <w:tcW w:w="916" w:type="dxa"/>
          </w:tcPr>
          <w:p w14:paraId="5AC4DE28" w14:textId="77777777" w:rsidR="0031173E" w:rsidRDefault="0031173E" w:rsidP="0031173E">
            <w:pPr>
              <w:pStyle w:val="211"/>
            </w:pPr>
            <w:r>
              <w:rPr>
                <w:rFonts w:hint="eastAsia"/>
              </w:rPr>
              <w:t>0</w:t>
            </w:r>
          </w:p>
        </w:tc>
        <w:tc>
          <w:tcPr>
            <w:tcW w:w="916" w:type="dxa"/>
          </w:tcPr>
          <w:p w14:paraId="619BEB1D" w14:textId="35FF3A59" w:rsidR="0031173E" w:rsidRDefault="0031173E" w:rsidP="0031173E">
            <w:pPr>
              <w:pStyle w:val="211"/>
            </w:pPr>
            <w:r>
              <w:rPr>
                <w:rFonts w:hint="eastAsia"/>
              </w:rPr>
              <w:t>0</w:t>
            </w:r>
          </w:p>
        </w:tc>
        <w:tc>
          <w:tcPr>
            <w:tcW w:w="916" w:type="dxa"/>
          </w:tcPr>
          <w:p w14:paraId="3597A5FB" w14:textId="1B6E48EB" w:rsidR="0031173E" w:rsidRDefault="0031173E" w:rsidP="0031173E">
            <w:pPr>
              <w:pStyle w:val="211"/>
            </w:pPr>
            <w:r>
              <w:rPr>
                <w:rFonts w:hint="eastAsia"/>
              </w:rPr>
              <w:t>0</w:t>
            </w:r>
          </w:p>
        </w:tc>
      </w:tr>
      <w:tr w:rsidR="0031173E" w14:paraId="336CAD0A" w14:textId="15C75DFC" w:rsidTr="0031173E">
        <w:trPr>
          <w:trHeight w:val="400"/>
          <w:jc w:val="center"/>
        </w:trPr>
        <w:tc>
          <w:tcPr>
            <w:tcW w:w="1166" w:type="dxa"/>
          </w:tcPr>
          <w:p w14:paraId="7E8C90E0" w14:textId="77777777" w:rsidR="0031173E" w:rsidRPr="002728E2" w:rsidRDefault="0031173E" w:rsidP="0031173E">
            <w:pPr>
              <w:pStyle w:val="211"/>
            </w:pPr>
            <w:r w:rsidRPr="002728E2">
              <w:t>Internal input</w:t>
            </w:r>
          </w:p>
        </w:tc>
        <w:tc>
          <w:tcPr>
            <w:tcW w:w="916" w:type="dxa"/>
          </w:tcPr>
          <w:p w14:paraId="719ED49D" w14:textId="77777777" w:rsidR="0031173E" w:rsidRDefault="0031173E" w:rsidP="0031173E">
            <w:pPr>
              <w:pStyle w:val="211"/>
            </w:pPr>
            <w:r>
              <w:rPr>
                <w:rFonts w:hint="eastAsia"/>
              </w:rPr>
              <w:t>56</w:t>
            </w:r>
          </w:p>
        </w:tc>
        <w:tc>
          <w:tcPr>
            <w:tcW w:w="916" w:type="dxa"/>
          </w:tcPr>
          <w:p w14:paraId="754F72F5" w14:textId="413FD7F2" w:rsidR="0031173E" w:rsidRDefault="0031173E" w:rsidP="0031173E">
            <w:pPr>
              <w:pStyle w:val="211"/>
            </w:pPr>
            <w:r>
              <w:rPr>
                <w:rFonts w:hint="eastAsia"/>
              </w:rPr>
              <w:t>401</w:t>
            </w:r>
          </w:p>
        </w:tc>
        <w:tc>
          <w:tcPr>
            <w:tcW w:w="916" w:type="dxa"/>
          </w:tcPr>
          <w:p w14:paraId="03FA1ED0" w14:textId="15B34805" w:rsidR="0031173E" w:rsidRDefault="0031173E" w:rsidP="0031173E">
            <w:pPr>
              <w:pStyle w:val="211"/>
            </w:pPr>
            <w:r>
              <w:rPr>
                <w:rFonts w:hint="eastAsia"/>
              </w:rPr>
              <w:t>191</w:t>
            </w:r>
          </w:p>
        </w:tc>
        <w:tc>
          <w:tcPr>
            <w:tcW w:w="916" w:type="dxa"/>
          </w:tcPr>
          <w:p w14:paraId="2D7CC424" w14:textId="3C7103C1" w:rsidR="0031173E" w:rsidRDefault="0031173E" w:rsidP="0031173E">
            <w:pPr>
              <w:pStyle w:val="211"/>
            </w:pPr>
            <w:r>
              <w:rPr>
                <w:rFonts w:hint="eastAsia"/>
              </w:rPr>
              <w:t>92</w:t>
            </w:r>
          </w:p>
        </w:tc>
        <w:tc>
          <w:tcPr>
            <w:tcW w:w="916" w:type="dxa"/>
          </w:tcPr>
          <w:p w14:paraId="267D63DC" w14:textId="4E1C5DB6" w:rsidR="0031173E" w:rsidRDefault="0031173E" w:rsidP="0031173E">
            <w:pPr>
              <w:pStyle w:val="211"/>
            </w:pPr>
            <w:r>
              <w:rPr>
                <w:rFonts w:hint="eastAsia"/>
              </w:rPr>
              <w:t>44</w:t>
            </w:r>
          </w:p>
        </w:tc>
        <w:tc>
          <w:tcPr>
            <w:tcW w:w="916" w:type="dxa"/>
          </w:tcPr>
          <w:p w14:paraId="1C6D512F" w14:textId="1549F0CF" w:rsidR="0031173E" w:rsidRDefault="0031173E" w:rsidP="0031173E">
            <w:pPr>
              <w:pStyle w:val="211"/>
            </w:pPr>
            <w:r>
              <w:rPr>
                <w:rFonts w:hint="eastAsia"/>
              </w:rPr>
              <w:t>21</w:t>
            </w:r>
          </w:p>
        </w:tc>
        <w:tc>
          <w:tcPr>
            <w:tcW w:w="916" w:type="dxa"/>
          </w:tcPr>
          <w:p w14:paraId="28D03A3D" w14:textId="5522E02E" w:rsidR="0031173E" w:rsidRDefault="0031173E" w:rsidP="0031173E">
            <w:pPr>
              <w:pStyle w:val="211"/>
            </w:pPr>
            <w:r>
              <w:rPr>
                <w:rFonts w:hint="eastAsia"/>
              </w:rPr>
              <w:t>10</w:t>
            </w:r>
          </w:p>
        </w:tc>
      </w:tr>
      <w:tr w:rsidR="0031173E" w14:paraId="4A49BC39" w14:textId="5756F88C" w:rsidTr="0031173E">
        <w:trPr>
          <w:trHeight w:val="400"/>
          <w:jc w:val="center"/>
        </w:trPr>
        <w:tc>
          <w:tcPr>
            <w:tcW w:w="1166" w:type="dxa"/>
          </w:tcPr>
          <w:p w14:paraId="6B37225C" w14:textId="77777777" w:rsidR="0031173E" w:rsidRPr="002728E2" w:rsidRDefault="0031173E" w:rsidP="0031173E">
            <w:pPr>
              <w:pStyle w:val="211"/>
            </w:pPr>
            <w:r w:rsidRPr="0031173E">
              <w:t>Activation</w:t>
            </w:r>
          </w:p>
        </w:tc>
        <w:tc>
          <w:tcPr>
            <w:tcW w:w="916" w:type="dxa"/>
          </w:tcPr>
          <w:p w14:paraId="3D2E196F" w14:textId="77777777" w:rsidR="0031173E" w:rsidRDefault="0031173E" w:rsidP="0031173E">
            <w:pPr>
              <w:pStyle w:val="211"/>
            </w:pPr>
          </w:p>
        </w:tc>
        <w:tc>
          <w:tcPr>
            <w:tcW w:w="916" w:type="dxa"/>
          </w:tcPr>
          <w:p w14:paraId="2C929476" w14:textId="77777777" w:rsidR="0031173E" w:rsidRDefault="0031173E" w:rsidP="0031173E">
            <w:pPr>
              <w:pStyle w:val="211"/>
            </w:pPr>
            <w:proofErr w:type="spellStart"/>
            <w:r>
              <w:t>S</w:t>
            </w:r>
            <w:r>
              <w:rPr>
                <w:rFonts w:hint="eastAsia"/>
              </w:rPr>
              <w:t>igm</w:t>
            </w:r>
            <w:proofErr w:type="spellEnd"/>
          </w:p>
        </w:tc>
        <w:tc>
          <w:tcPr>
            <w:tcW w:w="916" w:type="dxa"/>
          </w:tcPr>
          <w:p w14:paraId="0E56443E" w14:textId="77777777" w:rsidR="0031173E" w:rsidRDefault="0031173E" w:rsidP="0031173E">
            <w:pPr>
              <w:pStyle w:val="211"/>
            </w:pPr>
            <w:proofErr w:type="spellStart"/>
            <w:r>
              <w:t>S</w:t>
            </w:r>
            <w:r>
              <w:rPr>
                <w:rFonts w:hint="eastAsia"/>
              </w:rPr>
              <w:t>igm</w:t>
            </w:r>
            <w:proofErr w:type="spellEnd"/>
          </w:p>
        </w:tc>
        <w:tc>
          <w:tcPr>
            <w:tcW w:w="916" w:type="dxa"/>
          </w:tcPr>
          <w:p w14:paraId="1E84BC0B" w14:textId="77777777" w:rsidR="0031173E" w:rsidRDefault="0031173E" w:rsidP="0031173E">
            <w:pPr>
              <w:pStyle w:val="211"/>
            </w:pPr>
            <w:proofErr w:type="spellStart"/>
            <w:r>
              <w:t>S</w:t>
            </w:r>
            <w:r>
              <w:rPr>
                <w:rFonts w:hint="eastAsia"/>
              </w:rPr>
              <w:t>igm</w:t>
            </w:r>
            <w:proofErr w:type="spellEnd"/>
          </w:p>
        </w:tc>
        <w:tc>
          <w:tcPr>
            <w:tcW w:w="916" w:type="dxa"/>
          </w:tcPr>
          <w:p w14:paraId="652EAA57" w14:textId="77777777" w:rsidR="0031173E" w:rsidRDefault="0031173E" w:rsidP="0031173E">
            <w:pPr>
              <w:pStyle w:val="211"/>
            </w:pPr>
            <w:proofErr w:type="spellStart"/>
            <w:r>
              <w:t>S</w:t>
            </w:r>
            <w:r>
              <w:rPr>
                <w:rFonts w:hint="eastAsia"/>
              </w:rPr>
              <w:t>igm</w:t>
            </w:r>
            <w:proofErr w:type="spellEnd"/>
          </w:p>
        </w:tc>
        <w:tc>
          <w:tcPr>
            <w:tcW w:w="916" w:type="dxa"/>
          </w:tcPr>
          <w:p w14:paraId="3E89EA27" w14:textId="28CF1CA6" w:rsidR="0031173E" w:rsidRDefault="0031173E" w:rsidP="0031173E">
            <w:pPr>
              <w:pStyle w:val="211"/>
            </w:pPr>
            <w:proofErr w:type="spellStart"/>
            <w:r>
              <w:rPr>
                <w:rFonts w:hint="eastAsia"/>
              </w:rPr>
              <w:t>Sigm</w:t>
            </w:r>
            <w:proofErr w:type="spellEnd"/>
          </w:p>
        </w:tc>
        <w:tc>
          <w:tcPr>
            <w:tcW w:w="916" w:type="dxa"/>
          </w:tcPr>
          <w:p w14:paraId="4BE8A519" w14:textId="5EDC0F14" w:rsidR="0031173E" w:rsidRDefault="0031173E" w:rsidP="0031173E">
            <w:pPr>
              <w:pStyle w:val="211"/>
            </w:pPr>
            <w:proofErr w:type="spellStart"/>
            <w:r>
              <w:rPr>
                <w:rFonts w:hint="eastAsia"/>
              </w:rPr>
              <w:t>Sigm</w:t>
            </w:r>
            <w:proofErr w:type="spellEnd"/>
          </w:p>
        </w:tc>
      </w:tr>
    </w:tbl>
    <w:p w14:paraId="4216BB5F" w14:textId="77777777" w:rsidR="0031173E" w:rsidRPr="0031173E" w:rsidRDefault="0031173E" w:rsidP="0031173E">
      <w:pPr>
        <w:pStyle w:val="211"/>
      </w:pPr>
    </w:p>
    <w:p w14:paraId="3B28B43C" w14:textId="77777777" w:rsidR="002728E2" w:rsidRPr="002728E2" w:rsidRDefault="002728E2" w:rsidP="002728E2">
      <w:pPr>
        <w:rPr>
          <w:rFonts w:ascii="宋体" w:hAnsi="宋体"/>
          <w:szCs w:val="28"/>
        </w:rPr>
      </w:pPr>
    </w:p>
    <w:p w14:paraId="209A35E9" w14:textId="77777777" w:rsidR="000500F8" w:rsidRDefault="000500F8" w:rsidP="000500F8">
      <w:pPr>
        <w:pStyle w:val="aa"/>
      </w:pPr>
      <w:r>
        <w:rPr>
          <w:rFonts w:hint="eastAsia"/>
        </w:rPr>
        <w:t>五、训练网络</w:t>
      </w:r>
    </w:p>
    <w:p w14:paraId="57A42870" w14:textId="68B963C9" w:rsidR="002E578B" w:rsidRDefault="002728E2" w:rsidP="0031173E">
      <w:pPr>
        <w:pStyle w:val="211"/>
      </w:pPr>
      <w:r>
        <w:rPr>
          <w:rFonts w:hint="eastAsia"/>
        </w:rPr>
        <w:t>5.1</w:t>
      </w:r>
      <w:r>
        <w:t xml:space="preserve"> </w:t>
      </w:r>
      <w:r>
        <w:rPr>
          <w:rFonts w:hint="eastAsia"/>
        </w:rPr>
        <w:t>实验</w:t>
      </w:r>
      <w:r>
        <w:rPr>
          <w:rFonts w:hint="eastAsia"/>
        </w:rPr>
        <w:t>1</w:t>
      </w:r>
      <w:r>
        <w:rPr>
          <w:rFonts w:hint="eastAsia"/>
        </w:rPr>
        <w:t>（</w:t>
      </w:r>
      <w:r w:rsidR="002E578B">
        <w:rPr>
          <w:rFonts w:hint="eastAsia"/>
        </w:rPr>
        <w:t>5</w:t>
      </w:r>
      <w:r>
        <w:rPr>
          <w:rFonts w:hint="eastAsia"/>
        </w:rPr>
        <w:t>层全连接神经网络）</w:t>
      </w:r>
    </w:p>
    <w:p w14:paraId="0D5393EA" w14:textId="385F838A" w:rsidR="000500F8" w:rsidRDefault="002E578B" w:rsidP="0031173E">
      <w:pPr>
        <w:pStyle w:val="211"/>
      </w:pPr>
      <w:r>
        <w:tab/>
      </w:r>
      <w:r>
        <w:rPr>
          <w:rFonts w:hint="eastAsia"/>
        </w:rPr>
        <w:t>设置参数为</w:t>
      </w:r>
      <w:r w:rsidRPr="002E578B">
        <w:t>alpha</w:t>
      </w:r>
      <w:r>
        <w:t xml:space="preserve"> </w:t>
      </w:r>
      <w:r>
        <w:rPr>
          <w:rFonts w:hint="eastAsia"/>
        </w:rPr>
        <w:t>=</w:t>
      </w:r>
      <w:r>
        <w:t xml:space="preserve"> </w:t>
      </w:r>
      <w:r>
        <w:rPr>
          <w:rFonts w:hint="eastAsia"/>
        </w:rPr>
        <w:t>0.05</w:t>
      </w:r>
      <w:r>
        <w:rPr>
          <w:rFonts w:hint="eastAsia"/>
        </w:rPr>
        <w:t>；</w:t>
      </w:r>
      <w:proofErr w:type="spellStart"/>
      <w:r>
        <w:t>max_iter</w:t>
      </w:r>
      <w:proofErr w:type="spellEnd"/>
      <w:r>
        <w:t xml:space="preserve"> = 600;</w:t>
      </w:r>
      <w:r>
        <w:rPr>
          <w:rFonts w:hint="eastAsia"/>
        </w:rPr>
        <w:t xml:space="preserve"> </w:t>
      </w:r>
      <w:proofErr w:type="spellStart"/>
      <w:r>
        <w:t>mini_batch</w:t>
      </w:r>
      <w:proofErr w:type="spellEnd"/>
      <w:r>
        <w:t xml:space="preserve"> = 40; </w:t>
      </w:r>
      <w:r>
        <w:rPr>
          <w:rFonts w:hint="eastAsia"/>
        </w:rPr>
        <w:t>使用</w:t>
      </w:r>
      <w:r>
        <w:rPr>
          <w:rFonts w:hint="eastAsia"/>
        </w:rPr>
        <w:t>M</w:t>
      </w:r>
      <w:r>
        <w:t>ATLAB</w:t>
      </w:r>
      <w:r>
        <w:rPr>
          <w:rFonts w:hint="eastAsia"/>
        </w:rPr>
        <w:t>进行训练。</w:t>
      </w:r>
    </w:p>
    <w:p w14:paraId="434614C8" w14:textId="6200F10A" w:rsidR="00921585" w:rsidRDefault="00921585" w:rsidP="00921585">
      <w:pPr>
        <w:pStyle w:val="211"/>
        <w:jc w:val="center"/>
      </w:pPr>
      <w:r>
        <w:rPr>
          <w:noProof/>
        </w:rPr>
        <w:drawing>
          <wp:inline distT="0" distB="0" distL="0" distR="0" wp14:anchorId="650D956C" wp14:editId="4421DBFA">
            <wp:extent cx="4796155" cy="2011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6155" cy="2011680"/>
                    </a:xfrm>
                    <a:prstGeom prst="rect">
                      <a:avLst/>
                    </a:prstGeom>
                  </pic:spPr>
                </pic:pic>
              </a:graphicData>
            </a:graphic>
          </wp:inline>
        </w:drawing>
      </w:r>
    </w:p>
    <w:p w14:paraId="592C0A10" w14:textId="1E821958" w:rsidR="00921585" w:rsidRDefault="00921585" w:rsidP="00921585">
      <w:pPr>
        <w:pStyle w:val="211"/>
        <w:jc w:val="center"/>
        <w:rPr>
          <w:rFonts w:hint="eastAsia"/>
        </w:rPr>
      </w:pPr>
      <w:r>
        <w:rPr>
          <w:rFonts w:hint="eastAsia"/>
        </w:rPr>
        <w:t>图</w:t>
      </w:r>
      <w:r>
        <w:rPr>
          <w:rFonts w:hint="eastAsia"/>
        </w:rPr>
        <w:t>3</w:t>
      </w:r>
      <w:r>
        <w:rPr>
          <w:rFonts w:hint="eastAsia"/>
        </w:rPr>
        <w:t>：实验</w:t>
      </w:r>
      <w:r>
        <w:rPr>
          <w:rFonts w:hint="eastAsia"/>
        </w:rPr>
        <w:t>1</w:t>
      </w:r>
      <w:r>
        <w:rPr>
          <w:rFonts w:hint="eastAsia"/>
        </w:rPr>
        <w:t>误差下降曲线</w:t>
      </w:r>
    </w:p>
    <w:p w14:paraId="27441394" w14:textId="03B98F34" w:rsidR="002E578B" w:rsidRDefault="002E578B" w:rsidP="0031173E">
      <w:pPr>
        <w:pStyle w:val="211"/>
      </w:pPr>
      <w:r>
        <w:rPr>
          <w:rFonts w:hint="eastAsia"/>
        </w:rPr>
        <w:t>5.2</w:t>
      </w:r>
      <w:r>
        <w:t xml:space="preserve"> </w:t>
      </w:r>
      <w:r>
        <w:rPr>
          <w:rFonts w:hint="eastAsia"/>
        </w:rPr>
        <w:t>实验</w:t>
      </w:r>
      <w:r>
        <w:rPr>
          <w:rFonts w:hint="eastAsia"/>
        </w:rPr>
        <w:t>2</w:t>
      </w:r>
      <w:r>
        <w:rPr>
          <w:rFonts w:hint="eastAsia"/>
        </w:rPr>
        <w:t>（</w:t>
      </w:r>
      <w:r>
        <w:rPr>
          <w:rFonts w:hint="eastAsia"/>
        </w:rPr>
        <w:t>7</w:t>
      </w:r>
      <w:r>
        <w:rPr>
          <w:rFonts w:hint="eastAsia"/>
        </w:rPr>
        <w:t>层全连接神经网络）</w:t>
      </w:r>
    </w:p>
    <w:p w14:paraId="00B7732B" w14:textId="42DCE4FC" w:rsidR="002E578B" w:rsidRDefault="002E578B" w:rsidP="0031173E">
      <w:pPr>
        <w:pStyle w:val="211"/>
      </w:pPr>
      <w:r>
        <w:tab/>
      </w:r>
      <w:r>
        <w:rPr>
          <w:rFonts w:hint="eastAsia"/>
        </w:rPr>
        <w:t>设置参数为</w:t>
      </w:r>
      <w:r>
        <w:rPr>
          <w:rFonts w:hint="eastAsia"/>
        </w:rPr>
        <w:t>alpha</w:t>
      </w:r>
      <w:r>
        <w:t xml:space="preserve"> </w:t>
      </w:r>
      <w:r>
        <w:rPr>
          <w:rFonts w:hint="eastAsia"/>
        </w:rPr>
        <w:t>=</w:t>
      </w:r>
      <w:r>
        <w:t xml:space="preserve"> </w:t>
      </w:r>
      <w:r>
        <w:rPr>
          <w:rFonts w:hint="eastAsia"/>
        </w:rPr>
        <w:t>0.05</w:t>
      </w:r>
      <w:r>
        <w:rPr>
          <w:rFonts w:hint="eastAsia"/>
        </w:rPr>
        <w:t>；</w:t>
      </w:r>
      <w:proofErr w:type="spellStart"/>
      <w:r>
        <w:rPr>
          <w:rFonts w:hint="eastAsia"/>
        </w:rPr>
        <w:t>max_</w:t>
      </w:r>
      <w:r>
        <w:t>iter</w:t>
      </w:r>
      <w:proofErr w:type="spellEnd"/>
      <w:r>
        <w:t xml:space="preserve"> = 600; </w:t>
      </w:r>
      <w:proofErr w:type="spellStart"/>
      <w:r>
        <w:t>mini_batch</w:t>
      </w:r>
      <w:proofErr w:type="spellEnd"/>
      <w:r>
        <w:t xml:space="preserve"> = 40; </w:t>
      </w:r>
      <w:r>
        <w:rPr>
          <w:rFonts w:hint="eastAsia"/>
        </w:rPr>
        <w:t>使用</w:t>
      </w:r>
      <w:r>
        <w:rPr>
          <w:rFonts w:hint="eastAsia"/>
        </w:rPr>
        <w:t>M</w:t>
      </w:r>
      <w:r>
        <w:t>ATLAB</w:t>
      </w:r>
      <w:r>
        <w:rPr>
          <w:rFonts w:hint="eastAsia"/>
        </w:rPr>
        <w:t>进行训练。</w:t>
      </w:r>
    </w:p>
    <w:p w14:paraId="2F497762" w14:textId="679547E1" w:rsidR="00921585" w:rsidRDefault="00921585" w:rsidP="00921585">
      <w:pPr>
        <w:pStyle w:val="211"/>
        <w:jc w:val="center"/>
      </w:pPr>
      <w:r>
        <w:rPr>
          <w:noProof/>
        </w:rPr>
        <w:drawing>
          <wp:inline distT="0" distB="0" distL="0" distR="0" wp14:anchorId="35D8E646" wp14:editId="49FC1A99">
            <wp:extent cx="4796155" cy="19773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6155" cy="1977390"/>
                    </a:xfrm>
                    <a:prstGeom prst="rect">
                      <a:avLst/>
                    </a:prstGeom>
                  </pic:spPr>
                </pic:pic>
              </a:graphicData>
            </a:graphic>
          </wp:inline>
        </w:drawing>
      </w:r>
    </w:p>
    <w:p w14:paraId="64F37CF2" w14:textId="6682861A" w:rsidR="00921585" w:rsidRPr="00921585" w:rsidRDefault="00921585" w:rsidP="00921585">
      <w:pPr>
        <w:pStyle w:val="211"/>
        <w:jc w:val="center"/>
        <w:rPr>
          <w:rFonts w:hint="eastAsia"/>
        </w:rPr>
      </w:pPr>
      <w:r>
        <w:rPr>
          <w:rFonts w:hint="eastAsia"/>
        </w:rPr>
        <w:lastRenderedPageBreak/>
        <w:t>图</w:t>
      </w:r>
      <w:r>
        <w:rPr>
          <w:rFonts w:hint="eastAsia"/>
        </w:rPr>
        <w:t>4</w:t>
      </w:r>
      <w:r>
        <w:rPr>
          <w:rFonts w:hint="eastAsia"/>
        </w:rPr>
        <w:t>：实验</w:t>
      </w:r>
      <w:r>
        <w:rPr>
          <w:rFonts w:hint="eastAsia"/>
        </w:rPr>
        <w:t>2</w:t>
      </w:r>
      <w:r>
        <w:rPr>
          <w:rFonts w:hint="eastAsia"/>
        </w:rPr>
        <w:t>误差下降曲线</w:t>
      </w:r>
    </w:p>
    <w:p w14:paraId="6E064E1B" w14:textId="77777777" w:rsidR="009D7DF5" w:rsidRPr="002E578B" w:rsidRDefault="009D7DF5" w:rsidP="0031173E">
      <w:pPr>
        <w:pStyle w:val="211"/>
      </w:pPr>
    </w:p>
    <w:p w14:paraId="5A5E3B11" w14:textId="77777777" w:rsidR="000500F8" w:rsidRDefault="000500F8" w:rsidP="000500F8">
      <w:pPr>
        <w:pStyle w:val="aa"/>
      </w:pPr>
      <w:r>
        <w:rPr>
          <w:rFonts w:hint="eastAsia"/>
        </w:rPr>
        <w:t>六、实验结果</w:t>
      </w:r>
    </w:p>
    <w:p w14:paraId="6C0CEAD1" w14:textId="4EE1DDE7" w:rsidR="000500F8" w:rsidRDefault="002E578B" w:rsidP="0031173E">
      <w:pPr>
        <w:pStyle w:val="211"/>
      </w:pPr>
      <w:r>
        <w:rPr>
          <w:rFonts w:hint="eastAsia"/>
        </w:rPr>
        <w:t>6.1</w:t>
      </w:r>
      <w:r>
        <w:t xml:space="preserve"> </w:t>
      </w:r>
      <w:r>
        <w:rPr>
          <w:rFonts w:hint="eastAsia"/>
        </w:rPr>
        <w:t>实验</w:t>
      </w:r>
      <w:r>
        <w:rPr>
          <w:rFonts w:hint="eastAsia"/>
        </w:rPr>
        <w:t>1</w:t>
      </w:r>
      <w:r>
        <w:rPr>
          <w:rFonts w:hint="eastAsia"/>
        </w:rPr>
        <w:t>（</w:t>
      </w:r>
      <w:r>
        <w:rPr>
          <w:rFonts w:hint="eastAsia"/>
        </w:rPr>
        <w:t>5</w:t>
      </w:r>
      <w:r>
        <w:rPr>
          <w:rFonts w:hint="eastAsia"/>
        </w:rPr>
        <w:t>层全连接神经网络）</w:t>
      </w:r>
      <w:r w:rsidR="009D7DF5">
        <w:rPr>
          <w:rFonts w:hint="eastAsia"/>
        </w:rPr>
        <w:t>结果为：</w:t>
      </w:r>
    </w:p>
    <w:p w14:paraId="43022F58" w14:textId="77777777" w:rsidR="009D7DF5" w:rsidRDefault="009D7DF5" w:rsidP="009D7DF5">
      <w:pPr>
        <w:pStyle w:val="211"/>
      </w:pPr>
      <w:r>
        <w:t>Accuracy on training dataset is 96.681667%</w:t>
      </w:r>
    </w:p>
    <w:p w14:paraId="71753DA8" w14:textId="68132050" w:rsidR="002E578B" w:rsidRDefault="009D7DF5" w:rsidP="009D7DF5">
      <w:pPr>
        <w:pStyle w:val="211"/>
      </w:pPr>
      <w:r>
        <w:t>Accuracy on testing dataset is 88.750000%</w:t>
      </w:r>
    </w:p>
    <w:p w14:paraId="40CB84FD" w14:textId="77777777" w:rsidR="004A02DD" w:rsidRDefault="004A02DD" w:rsidP="009D7DF5">
      <w:pPr>
        <w:pStyle w:val="211"/>
      </w:pPr>
    </w:p>
    <w:p w14:paraId="00A6101D" w14:textId="0468CC7A" w:rsidR="004A02DD" w:rsidRDefault="004A02DD" w:rsidP="009D7DF5">
      <w:pPr>
        <w:pStyle w:val="211"/>
      </w:pPr>
      <w:r>
        <w:rPr>
          <w:rFonts w:hint="eastAsia"/>
        </w:rPr>
        <w:t>6.2</w:t>
      </w:r>
      <w:r>
        <w:t xml:space="preserve"> </w:t>
      </w:r>
      <w:r>
        <w:rPr>
          <w:rFonts w:hint="eastAsia"/>
        </w:rPr>
        <w:t>实验</w:t>
      </w:r>
      <w:r>
        <w:rPr>
          <w:rFonts w:hint="eastAsia"/>
        </w:rPr>
        <w:t>2</w:t>
      </w:r>
      <w:r>
        <w:rPr>
          <w:rFonts w:hint="eastAsia"/>
        </w:rPr>
        <w:t>（</w:t>
      </w:r>
      <w:r>
        <w:rPr>
          <w:rFonts w:hint="eastAsia"/>
        </w:rPr>
        <w:t>7</w:t>
      </w:r>
      <w:r>
        <w:rPr>
          <w:rFonts w:hint="eastAsia"/>
        </w:rPr>
        <w:t>层全连接神经网络）结果为：</w:t>
      </w:r>
    </w:p>
    <w:p w14:paraId="16E599DF" w14:textId="2E03FC7E" w:rsidR="00240E7A" w:rsidRDefault="00240E7A" w:rsidP="0031173E">
      <w:pPr>
        <w:pStyle w:val="211"/>
      </w:pPr>
      <w:r w:rsidRPr="00240E7A">
        <w:t xml:space="preserve">Accuracy on training dataset is 97.621667% </w:t>
      </w:r>
    </w:p>
    <w:p w14:paraId="69FA38ED" w14:textId="3F740C8D" w:rsidR="00240E7A" w:rsidRDefault="00240E7A" w:rsidP="0031173E">
      <w:pPr>
        <w:pStyle w:val="211"/>
      </w:pPr>
      <w:r w:rsidRPr="00240E7A">
        <w:t>Accuracy on testing dataset is 88.460000%</w:t>
      </w:r>
    </w:p>
    <w:p w14:paraId="621253B0" w14:textId="77777777" w:rsidR="00240E7A" w:rsidRDefault="00240E7A" w:rsidP="0031173E">
      <w:pPr>
        <w:pStyle w:val="211"/>
      </w:pPr>
    </w:p>
    <w:p w14:paraId="01321F47" w14:textId="77777777" w:rsidR="000500F8" w:rsidRDefault="000500F8" w:rsidP="000500F8">
      <w:pPr>
        <w:pStyle w:val="aa"/>
      </w:pPr>
      <w:r>
        <w:rPr>
          <w:rFonts w:hint="eastAsia"/>
        </w:rPr>
        <w:t>七、结论</w:t>
      </w:r>
    </w:p>
    <w:p w14:paraId="7AE68F8D" w14:textId="387480DD" w:rsidR="000500F8" w:rsidRDefault="009D7DF5" w:rsidP="004A02DD">
      <w:pPr>
        <w:pStyle w:val="211"/>
        <w:ind w:firstLine="420"/>
      </w:pPr>
      <w:r>
        <w:rPr>
          <w:rFonts w:hint="eastAsia"/>
        </w:rPr>
        <w:t>BP</w:t>
      </w:r>
      <w:r>
        <w:rPr>
          <w:rFonts w:hint="eastAsia"/>
        </w:rPr>
        <w:t>神经网络是应用最</w:t>
      </w:r>
      <w:r w:rsidR="004A02DD">
        <w:rPr>
          <w:rFonts w:hint="eastAsia"/>
        </w:rPr>
        <w:t>为</w:t>
      </w:r>
      <w:r>
        <w:rPr>
          <w:rFonts w:hint="eastAsia"/>
        </w:rPr>
        <w:t>广泛的</w:t>
      </w:r>
      <w:r w:rsidR="004A02DD">
        <w:rPr>
          <w:rFonts w:hint="eastAsia"/>
        </w:rPr>
        <w:t>网络结构，本次实验采用的全连接神经网络能够较好地识别出</w:t>
      </w:r>
      <w:r w:rsidR="00F34ADF">
        <w:rPr>
          <w:rFonts w:hint="eastAsia"/>
        </w:rPr>
        <w:t>fashion-</w:t>
      </w:r>
      <w:proofErr w:type="spellStart"/>
      <w:r w:rsidR="00F34ADF">
        <w:rPr>
          <w:rFonts w:hint="eastAsia"/>
        </w:rPr>
        <w:t>mnist</w:t>
      </w:r>
      <w:proofErr w:type="spellEnd"/>
      <w:r w:rsidR="00F34ADF">
        <w:rPr>
          <w:rFonts w:hint="eastAsia"/>
        </w:rPr>
        <w:t>中包含的服饰种类，并在测试集上达到</w:t>
      </w:r>
      <w:r w:rsidR="00F34ADF">
        <w:t>88%</w:t>
      </w:r>
      <w:r w:rsidR="00F34ADF">
        <w:rPr>
          <w:rFonts w:hint="eastAsia"/>
        </w:rPr>
        <w:t>左右的正确率，但可以发现全连接神经网络在面对输入数据大小过大和神经网络层数过多的情况时，参数量也会上升导致神经网络训练的速度较慢。</w:t>
      </w:r>
    </w:p>
    <w:p w14:paraId="7A1E0D3B" w14:textId="77777777" w:rsidR="000500F8" w:rsidRDefault="000500F8" w:rsidP="0031173E">
      <w:pPr>
        <w:pStyle w:val="211"/>
      </w:pPr>
    </w:p>
    <w:p w14:paraId="6DEE834C" w14:textId="05012D5C" w:rsidR="000500F8" w:rsidRDefault="000500F8" w:rsidP="000500F8">
      <w:pPr>
        <w:pStyle w:val="aa"/>
      </w:pPr>
      <w:r>
        <w:rPr>
          <w:rFonts w:hint="eastAsia"/>
        </w:rPr>
        <w:t>八、实现代码</w:t>
      </w:r>
    </w:p>
    <w:p w14:paraId="1935D381" w14:textId="6E3D2E7A" w:rsidR="00A97FFC" w:rsidRDefault="00A97FFC" w:rsidP="00A97FFC"/>
    <w:p w14:paraId="3C2CF827" w14:textId="3A37134B" w:rsidR="008E4293" w:rsidRDefault="008E4293" w:rsidP="00A97FFC">
      <w:proofErr w:type="spellStart"/>
      <w:r>
        <w:t>loadMNISTImages.m</w:t>
      </w:r>
      <w:proofErr w:type="spellEnd"/>
    </w:p>
    <w:tbl>
      <w:tblPr>
        <w:tblStyle w:val="ad"/>
        <w:tblW w:w="0" w:type="auto"/>
        <w:tblLook w:val="04A0" w:firstRow="1" w:lastRow="0" w:firstColumn="1" w:lastColumn="0" w:noHBand="0" w:noVBand="1"/>
      </w:tblPr>
      <w:tblGrid>
        <w:gridCol w:w="7769"/>
      </w:tblGrid>
      <w:tr w:rsidR="008E4293" w14:paraId="0BB55037" w14:textId="77777777" w:rsidTr="008E4293">
        <w:tc>
          <w:tcPr>
            <w:tcW w:w="7769" w:type="dxa"/>
          </w:tcPr>
          <w:p w14:paraId="22D129C5" w14:textId="77777777" w:rsidR="008E4293" w:rsidRDefault="008E4293" w:rsidP="008E4293">
            <w:r>
              <w:t xml:space="preserve">function images = </w:t>
            </w:r>
            <w:proofErr w:type="spellStart"/>
            <w:r>
              <w:t>loadMNISTImages</w:t>
            </w:r>
            <w:proofErr w:type="spellEnd"/>
            <w:r>
              <w:t>(filename)</w:t>
            </w:r>
          </w:p>
          <w:p w14:paraId="4D3C2A2E" w14:textId="77777777" w:rsidR="008E4293" w:rsidRDefault="008E4293" w:rsidP="008E4293">
            <w:r>
              <w:t>%</w:t>
            </w:r>
            <w:proofErr w:type="spellStart"/>
            <w:r>
              <w:t>loadMNISTImages</w:t>
            </w:r>
            <w:proofErr w:type="spellEnd"/>
            <w:r>
              <w:t xml:space="preserve"> returns a 28x28</w:t>
            </w:r>
            <w:proofErr w:type="gramStart"/>
            <w:r>
              <w:t>x[</w:t>
            </w:r>
            <w:proofErr w:type="gramEnd"/>
            <w:r>
              <w:t>number of MNIST images] matrix containing</w:t>
            </w:r>
          </w:p>
          <w:p w14:paraId="182B08B8" w14:textId="77777777" w:rsidR="008E4293" w:rsidRDefault="008E4293" w:rsidP="008E4293">
            <w:r>
              <w:t>%the raw MNIST images</w:t>
            </w:r>
          </w:p>
          <w:p w14:paraId="45FA44CC" w14:textId="77777777" w:rsidR="008E4293" w:rsidRDefault="008E4293" w:rsidP="008E4293"/>
          <w:p w14:paraId="2D2E2AAA" w14:textId="77777777" w:rsidR="008E4293" w:rsidRDefault="008E4293" w:rsidP="008E4293">
            <w:proofErr w:type="spellStart"/>
            <w:r>
              <w:t>fp</w:t>
            </w:r>
            <w:proofErr w:type="spellEnd"/>
            <w:r>
              <w:t xml:space="preserve"> = </w:t>
            </w:r>
            <w:proofErr w:type="spellStart"/>
            <w:proofErr w:type="gramStart"/>
            <w:r>
              <w:t>fopen</w:t>
            </w:r>
            <w:proofErr w:type="spellEnd"/>
            <w:r>
              <w:t>(</w:t>
            </w:r>
            <w:proofErr w:type="gramEnd"/>
            <w:r>
              <w:t>filename, '</w:t>
            </w:r>
            <w:proofErr w:type="spellStart"/>
            <w:r>
              <w:t>rb</w:t>
            </w:r>
            <w:proofErr w:type="spellEnd"/>
            <w:r>
              <w:t>');</w:t>
            </w:r>
          </w:p>
          <w:p w14:paraId="5F278C74" w14:textId="77777777" w:rsidR="008E4293" w:rsidRDefault="008E4293" w:rsidP="008E4293">
            <w:proofErr w:type="gramStart"/>
            <w:r>
              <w:t>assert(</w:t>
            </w:r>
            <w:proofErr w:type="spellStart"/>
            <w:proofErr w:type="gramEnd"/>
            <w:r>
              <w:t>fp</w:t>
            </w:r>
            <w:proofErr w:type="spellEnd"/>
            <w:r>
              <w:t xml:space="preserve"> ~= -1, ['Could not open ', filename, '']);</w:t>
            </w:r>
          </w:p>
          <w:p w14:paraId="0B443009" w14:textId="77777777" w:rsidR="008E4293" w:rsidRDefault="008E4293" w:rsidP="008E4293"/>
          <w:p w14:paraId="51F38057" w14:textId="77777777" w:rsidR="008E4293" w:rsidRDefault="008E4293" w:rsidP="008E4293">
            <w:r>
              <w:t xml:space="preserve">magic = </w:t>
            </w:r>
            <w:proofErr w:type="spellStart"/>
            <w:proofErr w:type="gramStart"/>
            <w:r>
              <w:t>fread</w:t>
            </w:r>
            <w:proofErr w:type="spellEnd"/>
            <w:r>
              <w:t>(</w:t>
            </w:r>
            <w:proofErr w:type="spellStart"/>
            <w:proofErr w:type="gramEnd"/>
            <w:r>
              <w:t>fp</w:t>
            </w:r>
            <w:proofErr w:type="spellEnd"/>
            <w:r>
              <w:t>, 1, 'int32', 0, '</w:t>
            </w:r>
            <w:proofErr w:type="spellStart"/>
            <w:r>
              <w:t>ieee</w:t>
            </w:r>
            <w:proofErr w:type="spellEnd"/>
            <w:r>
              <w:t>-be');</w:t>
            </w:r>
          </w:p>
          <w:p w14:paraId="058F76DB" w14:textId="77777777" w:rsidR="008E4293" w:rsidRDefault="008E4293" w:rsidP="008E4293">
            <w:proofErr w:type="gramStart"/>
            <w:r>
              <w:lastRenderedPageBreak/>
              <w:t>assert(</w:t>
            </w:r>
            <w:proofErr w:type="gramEnd"/>
            <w:r>
              <w:t>magic == 2051, ['Bad magic number in ', filename, '']);</w:t>
            </w:r>
          </w:p>
          <w:p w14:paraId="6BCF5C97" w14:textId="77777777" w:rsidR="008E4293" w:rsidRDefault="008E4293" w:rsidP="008E4293"/>
          <w:p w14:paraId="0D1FED11" w14:textId="77777777" w:rsidR="008E4293" w:rsidRDefault="008E4293" w:rsidP="008E4293">
            <w:proofErr w:type="spellStart"/>
            <w:r>
              <w:t>numImages</w:t>
            </w:r>
            <w:proofErr w:type="spellEnd"/>
            <w:r>
              <w:t xml:space="preserve"> = </w:t>
            </w:r>
            <w:proofErr w:type="spellStart"/>
            <w:proofErr w:type="gramStart"/>
            <w:r>
              <w:t>fread</w:t>
            </w:r>
            <w:proofErr w:type="spellEnd"/>
            <w:r>
              <w:t>(</w:t>
            </w:r>
            <w:proofErr w:type="spellStart"/>
            <w:proofErr w:type="gramEnd"/>
            <w:r>
              <w:t>fp</w:t>
            </w:r>
            <w:proofErr w:type="spellEnd"/>
            <w:r>
              <w:t>, 1, 'int32', 0, '</w:t>
            </w:r>
            <w:proofErr w:type="spellStart"/>
            <w:r>
              <w:t>ieee</w:t>
            </w:r>
            <w:proofErr w:type="spellEnd"/>
            <w:r>
              <w:t>-be');</w:t>
            </w:r>
          </w:p>
          <w:p w14:paraId="1CD66158" w14:textId="77777777" w:rsidR="008E4293" w:rsidRDefault="008E4293" w:rsidP="008E4293">
            <w:proofErr w:type="spellStart"/>
            <w:r>
              <w:t>numRows</w:t>
            </w:r>
            <w:proofErr w:type="spellEnd"/>
            <w:r>
              <w:t xml:space="preserve"> = </w:t>
            </w:r>
            <w:proofErr w:type="spellStart"/>
            <w:proofErr w:type="gramStart"/>
            <w:r>
              <w:t>fread</w:t>
            </w:r>
            <w:proofErr w:type="spellEnd"/>
            <w:r>
              <w:t>(</w:t>
            </w:r>
            <w:proofErr w:type="spellStart"/>
            <w:proofErr w:type="gramEnd"/>
            <w:r>
              <w:t>fp</w:t>
            </w:r>
            <w:proofErr w:type="spellEnd"/>
            <w:r>
              <w:t>, 1, 'int32', 0, '</w:t>
            </w:r>
            <w:proofErr w:type="spellStart"/>
            <w:r>
              <w:t>ieee</w:t>
            </w:r>
            <w:proofErr w:type="spellEnd"/>
            <w:r>
              <w:t>-be');</w:t>
            </w:r>
          </w:p>
          <w:p w14:paraId="67614156" w14:textId="77777777" w:rsidR="008E4293" w:rsidRDefault="008E4293" w:rsidP="008E4293">
            <w:proofErr w:type="spellStart"/>
            <w:r>
              <w:t>numCols</w:t>
            </w:r>
            <w:proofErr w:type="spellEnd"/>
            <w:r>
              <w:t xml:space="preserve"> = </w:t>
            </w:r>
            <w:proofErr w:type="spellStart"/>
            <w:proofErr w:type="gramStart"/>
            <w:r>
              <w:t>fread</w:t>
            </w:r>
            <w:proofErr w:type="spellEnd"/>
            <w:r>
              <w:t>(</w:t>
            </w:r>
            <w:proofErr w:type="spellStart"/>
            <w:proofErr w:type="gramEnd"/>
            <w:r>
              <w:t>fp</w:t>
            </w:r>
            <w:proofErr w:type="spellEnd"/>
            <w:r>
              <w:t>, 1, 'int32', 0, '</w:t>
            </w:r>
            <w:proofErr w:type="spellStart"/>
            <w:r>
              <w:t>ieee</w:t>
            </w:r>
            <w:proofErr w:type="spellEnd"/>
            <w:r>
              <w:t>-be');</w:t>
            </w:r>
          </w:p>
          <w:p w14:paraId="19146E51" w14:textId="77777777" w:rsidR="008E4293" w:rsidRDefault="008E4293" w:rsidP="008E4293"/>
          <w:p w14:paraId="3FD8C662" w14:textId="77777777" w:rsidR="008E4293" w:rsidRDefault="008E4293" w:rsidP="008E4293">
            <w:r>
              <w:t xml:space="preserve">images = </w:t>
            </w:r>
            <w:proofErr w:type="spellStart"/>
            <w:proofErr w:type="gramStart"/>
            <w:r>
              <w:t>fread</w:t>
            </w:r>
            <w:proofErr w:type="spellEnd"/>
            <w:r>
              <w:t>(</w:t>
            </w:r>
            <w:proofErr w:type="spellStart"/>
            <w:proofErr w:type="gramEnd"/>
            <w:r>
              <w:t>fp</w:t>
            </w:r>
            <w:proofErr w:type="spellEnd"/>
            <w:r>
              <w:t>, inf, 'unsigned char');</w:t>
            </w:r>
          </w:p>
          <w:p w14:paraId="7A3F76D7" w14:textId="77777777" w:rsidR="008E4293" w:rsidRDefault="008E4293" w:rsidP="008E4293">
            <w:r>
              <w:t xml:space="preserve">images = </w:t>
            </w:r>
            <w:proofErr w:type="gramStart"/>
            <w:r>
              <w:t>reshape(</w:t>
            </w:r>
            <w:proofErr w:type="gramEnd"/>
            <w:r>
              <w:t xml:space="preserve">images, </w:t>
            </w:r>
            <w:proofErr w:type="spellStart"/>
            <w:r>
              <w:t>numCols</w:t>
            </w:r>
            <w:proofErr w:type="spellEnd"/>
            <w:r>
              <w:t xml:space="preserve">, </w:t>
            </w:r>
            <w:proofErr w:type="spellStart"/>
            <w:r>
              <w:t>numRows</w:t>
            </w:r>
            <w:proofErr w:type="spellEnd"/>
            <w:r>
              <w:t xml:space="preserve">, </w:t>
            </w:r>
            <w:proofErr w:type="spellStart"/>
            <w:r>
              <w:t>numImages</w:t>
            </w:r>
            <w:proofErr w:type="spellEnd"/>
            <w:r>
              <w:t>);</w:t>
            </w:r>
          </w:p>
          <w:p w14:paraId="6FBEFCC1" w14:textId="77777777" w:rsidR="008E4293" w:rsidRDefault="008E4293" w:rsidP="008E4293">
            <w:r>
              <w:t xml:space="preserve">images = </w:t>
            </w:r>
            <w:proofErr w:type="gramStart"/>
            <w:r>
              <w:t>permute(</w:t>
            </w:r>
            <w:proofErr w:type="gramEnd"/>
            <w:r>
              <w:t>images,[2 1 3]);</w:t>
            </w:r>
          </w:p>
          <w:p w14:paraId="0CF372A0" w14:textId="77777777" w:rsidR="008E4293" w:rsidRDefault="008E4293" w:rsidP="008E4293"/>
          <w:p w14:paraId="72811700" w14:textId="77777777" w:rsidR="008E4293" w:rsidRDefault="008E4293" w:rsidP="008E4293">
            <w:proofErr w:type="spellStart"/>
            <w:r>
              <w:t>fclose</w:t>
            </w:r>
            <w:proofErr w:type="spellEnd"/>
            <w:r>
              <w:t>(</w:t>
            </w:r>
            <w:proofErr w:type="spellStart"/>
            <w:r>
              <w:t>fp</w:t>
            </w:r>
            <w:proofErr w:type="spellEnd"/>
            <w:r>
              <w:t>);</w:t>
            </w:r>
          </w:p>
          <w:p w14:paraId="5D5C41A6" w14:textId="77777777" w:rsidR="008E4293" w:rsidRDefault="008E4293" w:rsidP="008E4293"/>
          <w:p w14:paraId="374F77D0" w14:textId="77777777" w:rsidR="008E4293" w:rsidRDefault="008E4293" w:rsidP="008E4293">
            <w:r>
              <w:t>% Reshape to #pixels x #examples</w:t>
            </w:r>
          </w:p>
          <w:p w14:paraId="7EB43FB9" w14:textId="77777777" w:rsidR="008E4293" w:rsidRDefault="008E4293" w:rsidP="008E4293">
            <w:r>
              <w:t xml:space="preserve">images = </w:t>
            </w:r>
            <w:proofErr w:type="gramStart"/>
            <w:r>
              <w:t>reshape(</w:t>
            </w:r>
            <w:proofErr w:type="gramEnd"/>
            <w:r>
              <w:t>images, size(images, 1) * size(images, 2), size(images, 3));</w:t>
            </w:r>
          </w:p>
          <w:p w14:paraId="63FDA240" w14:textId="77777777" w:rsidR="008E4293" w:rsidRDefault="008E4293" w:rsidP="008E4293">
            <w:r>
              <w:t>% Convert to double and rescale to [0,1]</w:t>
            </w:r>
          </w:p>
          <w:p w14:paraId="14466FCF" w14:textId="77777777" w:rsidR="008E4293" w:rsidRDefault="008E4293" w:rsidP="008E4293">
            <w:r>
              <w:t>images = double(images) / 255;</w:t>
            </w:r>
          </w:p>
          <w:p w14:paraId="6D3C03A8" w14:textId="77777777" w:rsidR="008E4293" w:rsidRDefault="008E4293" w:rsidP="008E4293"/>
          <w:p w14:paraId="2F091D49" w14:textId="32652B5C" w:rsidR="008E4293" w:rsidRDefault="008E4293" w:rsidP="008E4293">
            <w:r>
              <w:t>end</w:t>
            </w:r>
          </w:p>
        </w:tc>
      </w:tr>
    </w:tbl>
    <w:p w14:paraId="0C49C3CF" w14:textId="1715BC25" w:rsidR="008E4293" w:rsidRDefault="008E4293" w:rsidP="00A97FFC"/>
    <w:p w14:paraId="37DF90FD" w14:textId="63526689" w:rsidR="008E4293" w:rsidRDefault="008E4293" w:rsidP="00A97FFC">
      <w:proofErr w:type="spellStart"/>
      <w:r>
        <w:t>loadMNISTLabels.m</w:t>
      </w:r>
      <w:proofErr w:type="spellEnd"/>
    </w:p>
    <w:tbl>
      <w:tblPr>
        <w:tblStyle w:val="ad"/>
        <w:tblW w:w="0" w:type="auto"/>
        <w:tblLook w:val="04A0" w:firstRow="1" w:lastRow="0" w:firstColumn="1" w:lastColumn="0" w:noHBand="0" w:noVBand="1"/>
      </w:tblPr>
      <w:tblGrid>
        <w:gridCol w:w="7769"/>
      </w:tblGrid>
      <w:tr w:rsidR="008E4293" w14:paraId="55AADE0F" w14:textId="77777777" w:rsidTr="008E4293">
        <w:tc>
          <w:tcPr>
            <w:tcW w:w="7769" w:type="dxa"/>
          </w:tcPr>
          <w:p w14:paraId="3FE33197" w14:textId="77777777" w:rsidR="008E4293" w:rsidRDefault="008E4293" w:rsidP="008E4293">
            <w:r>
              <w:t xml:space="preserve">function labels = </w:t>
            </w:r>
            <w:proofErr w:type="spellStart"/>
            <w:r>
              <w:t>loadMNISTLabels</w:t>
            </w:r>
            <w:proofErr w:type="spellEnd"/>
            <w:r>
              <w:t>(filename)</w:t>
            </w:r>
          </w:p>
          <w:p w14:paraId="09F24706" w14:textId="77777777" w:rsidR="008E4293" w:rsidRDefault="008E4293" w:rsidP="008E4293">
            <w:r>
              <w:t>%</w:t>
            </w:r>
            <w:proofErr w:type="spellStart"/>
            <w:r>
              <w:t>loadMNISTLabels</w:t>
            </w:r>
            <w:proofErr w:type="spellEnd"/>
            <w:r>
              <w:t xml:space="preserve"> returns a [number of MNIST images]x1 matrix containing</w:t>
            </w:r>
          </w:p>
          <w:p w14:paraId="2E9B6A80" w14:textId="77777777" w:rsidR="008E4293" w:rsidRDefault="008E4293" w:rsidP="008E4293">
            <w:r>
              <w:t>%the labels for the MNIST images</w:t>
            </w:r>
          </w:p>
          <w:p w14:paraId="1B51889E" w14:textId="77777777" w:rsidR="008E4293" w:rsidRDefault="008E4293" w:rsidP="008E4293"/>
          <w:p w14:paraId="21F2E041" w14:textId="77777777" w:rsidR="008E4293" w:rsidRDefault="008E4293" w:rsidP="008E4293">
            <w:proofErr w:type="spellStart"/>
            <w:r>
              <w:t>fp</w:t>
            </w:r>
            <w:proofErr w:type="spellEnd"/>
            <w:r>
              <w:t xml:space="preserve"> = </w:t>
            </w:r>
            <w:proofErr w:type="spellStart"/>
            <w:proofErr w:type="gramStart"/>
            <w:r>
              <w:t>fopen</w:t>
            </w:r>
            <w:proofErr w:type="spellEnd"/>
            <w:r>
              <w:t>(</w:t>
            </w:r>
            <w:proofErr w:type="gramEnd"/>
            <w:r>
              <w:t>filename, '</w:t>
            </w:r>
            <w:proofErr w:type="spellStart"/>
            <w:r>
              <w:t>rb</w:t>
            </w:r>
            <w:proofErr w:type="spellEnd"/>
            <w:r>
              <w:t>');</w:t>
            </w:r>
          </w:p>
          <w:p w14:paraId="7D91E2B2" w14:textId="77777777" w:rsidR="008E4293" w:rsidRDefault="008E4293" w:rsidP="008E4293">
            <w:proofErr w:type="gramStart"/>
            <w:r>
              <w:t>assert(</w:t>
            </w:r>
            <w:proofErr w:type="spellStart"/>
            <w:proofErr w:type="gramEnd"/>
            <w:r>
              <w:t>fp</w:t>
            </w:r>
            <w:proofErr w:type="spellEnd"/>
            <w:r>
              <w:t xml:space="preserve"> ~= -1, ['Could not open ', filename, '']);</w:t>
            </w:r>
          </w:p>
          <w:p w14:paraId="60B2B2A2" w14:textId="77777777" w:rsidR="008E4293" w:rsidRDefault="008E4293" w:rsidP="008E4293"/>
          <w:p w14:paraId="427BE750" w14:textId="77777777" w:rsidR="008E4293" w:rsidRDefault="008E4293" w:rsidP="008E4293">
            <w:r>
              <w:t xml:space="preserve">magic = </w:t>
            </w:r>
            <w:proofErr w:type="spellStart"/>
            <w:proofErr w:type="gramStart"/>
            <w:r>
              <w:t>fread</w:t>
            </w:r>
            <w:proofErr w:type="spellEnd"/>
            <w:r>
              <w:t>(</w:t>
            </w:r>
            <w:proofErr w:type="spellStart"/>
            <w:proofErr w:type="gramEnd"/>
            <w:r>
              <w:t>fp</w:t>
            </w:r>
            <w:proofErr w:type="spellEnd"/>
            <w:r>
              <w:t>, 1, 'int32', 0, '</w:t>
            </w:r>
            <w:proofErr w:type="spellStart"/>
            <w:r>
              <w:t>ieee</w:t>
            </w:r>
            <w:proofErr w:type="spellEnd"/>
            <w:r>
              <w:t>-be');</w:t>
            </w:r>
          </w:p>
          <w:p w14:paraId="2665C892" w14:textId="77777777" w:rsidR="008E4293" w:rsidRDefault="008E4293" w:rsidP="008E4293">
            <w:proofErr w:type="gramStart"/>
            <w:r>
              <w:t>assert(</w:t>
            </w:r>
            <w:proofErr w:type="gramEnd"/>
            <w:r>
              <w:t>magic == 2049, ['Bad magic number in ', filename, '']);</w:t>
            </w:r>
          </w:p>
          <w:p w14:paraId="29CC6115" w14:textId="77777777" w:rsidR="008E4293" w:rsidRDefault="008E4293" w:rsidP="008E4293"/>
          <w:p w14:paraId="20B52684" w14:textId="77777777" w:rsidR="008E4293" w:rsidRDefault="008E4293" w:rsidP="008E4293">
            <w:proofErr w:type="spellStart"/>
            <w:r>
              <w:t>numLabels</w:t>
            </w:r>
            <w:proofErr w:type="spellEnd"/>
            <w:r>
              <w:t xml:space="preserve"> = </w:t>
            </w:r>
            <w:proofErr w:type="spellStart"/>
            <w:proofErr w:type="gramStart"/>
            <w:r>
              <w:t>fread</w:t>
            </w:r>
            <w:proofErr w:type="spellEnd"/>
            <w:r>
              <w:t>(</w:t>
            </w:r>
            <w:proofErr w:type="spellStart"/>
            <w:proofErr w:type="gramEnd"/>
            <w:r>
              <w:t>fp</w:t>
            </w:r>
            <w:proofErr w:type="spellEnd"/>
            <w:r>
              <w:t>, 1, 'int32', 0, '</w:t>
            </w:r>
            <w:proofErr w:type="spellStart"/>
            <w:r>
              <w:t>ieee</w:t>
            </w:r>
            <w:proofErr w:type="spellEnd"/>
            <w:r>
              <w:t>-be');</w:t>
            </w:r>
          </w:p>
          <w:p w14:paraId="60935F28" w14:textId="77777777" w:rsidR="008E4293" w:rsidRDefault="008E4293" w:rsidP="008E4293"/>
          <w:p w14:paraId="10B66D22" w14:textId="77777777" w:rsidR="008E4293" w:rsidRDefault="008E4293" w:rsidP="008E4293">
            <w:r>
              <w:t xml:space="preserve">labels = </w:t>
            </w:r>
            <w:proofErr w:type="spellStart"/>
            <w:proofErr w:type="gramStart"/>
            <w:r>
              <w:t>fread</w:t>
            </w:r>
            <w:proofErr w:type="spellEnd"/>
            <w:r>
              <w:t>(</w:t>
            </w:r>
            <w:proofErr w:type="spellStart"/>
            <w:proofErr w:type="gramEnd"/>
            <w:r>
              <w:t>fp</w:t>
            </w:r>
            <w:proofErr w:type="spellEnd"/>
            <w:r>
              <w:t>, inf, 'unsigned char');</w:t>
            </w:r>
          </w:p>
          <w:p w14:paraId="41855E89" w14:textId="77777777" w:rsidR="008E4293" w:rsidRDefault="008E4293" w:rsidP="008E4293"/>
          <w:p w14:paraId="3488758D" w14:textId="77777777" w:rsidR="008E4293" w:rsidRDefault="008E4293" w:rsidP="008E4293">
            <w:r>
              <w:t xml:space="preserve">assert(size(labels,1) == </w:t>
            </w:r>
            <w:proofErr w:type="spellStart"/>
            <w:r>
              <w:t>numLabels</w:t>
            </w:r>
            <w:proofErr w:type="spellEnd"/>
            <w:r>
              <w:t>, 'Mismatch in label count');</w:t>
            </w:r>
          </w:p>
          <w:p w14:paraId="72127C82" w14:textId="77777777" w:rsidR="008E4293" w:rsidRDefault="008E4293" w:rsidP="008E4293"/>
          <w:p w14:paraId="4A3F82B5" w14:textId="77777777" w:rsidR="008E4293" w:rsidRDefault="008E4293" w:rsidP="008E4293">
            <w:proofErr w:type="spellStart"/>
            <w:r>
              <w:t>fclose</w:t>
            </w:r>
            <w:proofErr w:type="spellEnd"/>
            <w:r>
              <w:t>(</w:t>
            </w:r>
            <w:proofErr w:type="spellStart"/>
            <w:r>
              <w:t>fp</w:t>
            </w:r>
            <w:proofErr w:type="spellEnd"/>
            <w:r>
              <w:t>);</w:t>
            </w:r>
          </w:p>
          <w:p w14:paraId="018640C9" w14:textId="77777777" w:rsidR="008E4293" w:rsidRDefault="008E4293" w:rsidP="008E4293"/>
          <w:p w14:paraId="14107024" w14:textId="16700922" w:rsidR="008E4293" w:rsidRDefault="008E4293" w:rsidP="008E4293">
            <w:r>
              <w:t>end</w:t>
            </w:r>
          </w:p>
        </w:tc>
      </w:tr>
    </w:tbl>
    <w:p w14:paraId="0D3A088B" w14:textId="77777777" w:rsidR="008E4293" w:rsidRDefault="008E4293" w:rsidP="00A97FFC"/>
    <w:p w14:paraId="220189D1" w14:textId="5DA22A7B" w:rsidR="00A97FFC" w:rsidRPr="00A97FFC" w:rsidRDefault="008E4293" w:rsidP="00A97FFC">
      <w:proofErr w:type="spellStart"/>
      <w:r>
        <w:lastRenderedPageBreak/>
        <w:t>m</w:t>
      </w:r>
      <w:r w:rsidR="00A97FFC">
        <w:rPr>
          <w:rFonts w:hint="eastAsia"/>
        </w:rPr>
        <w:t>nistReader</w:t>
      </w:r>
      <w:r w:rsidR="00A97FFC">
        <w:t>.m</w:t>
      </w:r>
      <w:proofErr w:type="spellEnd"/>
      <w:r w:rsidR="002E578B">
        <w:rPr>
          <w:rFonts w:hint="eastAsia"/>
        </w:rPr>
        <w:t>(</w:t>
      </w:r>
      <w:r w:rsidR="002E578B">
        <w:rPr>
          <w:rFonts w:hint="eastAsia"/>
        </w:rPr>
        <w:t>数据集读取脚本</w:t>
      </w:r>
      <w:r w:rsidR="002E578B">
        <w:t>)</w:t>
      </w:r>
    </w:p>
    <w:tbl>
      <w:tblPr>
        <w:tblStyle w:val="ad"/>
        <w:tblW w:w="0" w:type="auto"/>
        <w:tblLook w:val="04A0" w:firstRow="1" w:lastRow="0" w:firstColumn="1" w:lastColumn="0" w:noHBand="0" w:noVBand="1"/>
      </w:tblPr>
      <w:tblGrid>
        <w:gridCol w:w="7769"/>
      </w:tblGrid>
      <w:tr w:rsidR="00A97FFC" w14:paraId="198E5936" w14:textId="77777777" w:rsidTr="00A97FFC">
        <w:tc>
          <w:tcPr>
            <w:tcW w:w="7769" w:type="dxa"/>
          </w:tcPr>
          <w:p w14:paraId="36650154" w14:textId="77777777" w:rsidR="00A97FFC" w:rsidRDefault="00A97FFC" w:rsidP="0031173E">
            <w:pPr>
              <w:pStyle w:val="211"/>
            </w:pPr>
            <w:r>
              <w:t>% === Introduction ===</w:t>
            </w:r>
          </w:p>
          <w:p w14:paraId="5BF0CD81" w14:textId="77777777" w:rsidR="00A97FFC" w:rsidRDefault="00A97FFC" w:rsidP="0031173E">
            <w:pPr>
              <w:pStyle w:val="211"/>
            </w:pPr>
          </w:p>
          <w:p w14:paraId="4008AD79" w14:textId="77777777" w:rsidR="00A97FFC" w:rsidRDefault="00A97FFC" w:rsidP="0031173E">
            <w:pPr>
              <w:pStyle w:val="211"/>
            </w:pPr>
            <w:r>
              <w:t xml:space="preserve">% The MNIST dataset is a dataset of handwritten digits, comprising 60 000 </w:t>
            </w:r>
          </w:p>
          <w:p w14:paraId="27F3CC1B" w14:textId="77777777" w:rsidR="00A97FFC" w:rsidRDefault="00A97FFC" w:rsidP="0031173E">
            <w:pPr>
              <w:pStyle w:val="211"/>
            </w:pPr>
            <w:r>
              <w:t xml:space="preserve">% training examples and 10 000 test examples. The dataset can be downloaded </w:t>
            </w:r>
          </w:p>
          <w:p w14:paraId="4EE9F6C8" w14:textId="77777777" w:rsidR="00A97FFC" w:rsidRDefault="00A97FFC" w:rsidP="0031173E">
            <w:pPr>
              <w:pStyle w:val="211"/>
            </w:pPr>
            <w:r>
              <w:t>% from http://yann.lecun.com/exdb/mnist/.</w:t>
            </w:r>
          </w:p>
          <w:p w14:paraId="00AD41BC" w14:textId="77777777" w:rsidR="00A97FFC" w:rsidRDefault="00A97FFC" w:rsidP="0031173E">
            <w:pPr>
              <w:pStyle w:val="211"/>
            </w:pPr>
          </w:p>
          <w:p w14:paraId="11BF6C11" w14:textId="77777777" w:rsidR="00A97FFC" w:rsidRDefault="00A97FFC" w:rsidP="0031173E">
            <w:pPr>
              <w:pStyle w:val="211"/>
            </w:pPr>
            <w:r>
              <w:t>% === Usage ===</w:t>
            </w:r>
          </w:p>
          <w:p w14:paraId="77A18670" w14:textId="77777777" w:rsidR="00A97FFC" w:rsidRDefault="00A97FFC" w:rsidP="0031173E">
            <w:pPr>
              <w:pStyle w:val="211"/>
            </w:pPr>
          </w:p>
          <w:p w14:paraId="0AAF8039" w14:textId="77777777" w:rsidR="00A97FFC" w:rsidRDefault="00A97FFC" w:rsidP="0031173E">
            <w:pPr>
              <w:pStyle w:val="211"/>
            </w:pPr>
            <w:r>
              <w:t>clear;</w:t>
            </w:r>
          </w:p>
          <w:p w14:paraId="09D6BA71" w14:textId="77777777" w:rsidR="00A97FFC" w:rsidRDefault="00A97FFC" w:rsidP="0031173E">
            <w:pPr>
              <w:pStyle w:val="211"/>
            </w:pPr>
            <w:r>
              <w:t>close all;</w:t>
            </w:r>
          </w:p>
          <w:p w14:paraId="0DBB2937" w14:textId="27B182E2" w:rsidR="00A97FFC" w:rsidRDefault="00A97FFC" w:rsidP="0031173E">
            <w:pPr>
              <w:pStyle w:val="211"/>
            </w:pPr>
            <w:r>
              <w:t xml:space="preserve">%% </w:t>
            </w:r>
            <w:r w:rsidRPr="00A97FFC">
              <w:t>read and resize the dataset</w:t>
            </w:r>
          </w:p>
          <w:p w14:paraId="6028E43E" w14:textId="77777777" w:rsidR="00A97FFC" w:rsidRDefault="00A97FFC" w:rsidP="0031173E">
            <w:pPr>
              <w:pStyle w:val="211"/>
            </w:pPr>
            <w:r>
              <w:t xml:space="preserve">% On some platforms, the files might be saved as </w:t>
            </w:r>
          </w:p>
          <w:p w14:paraId="1BC90062" w14:textId="77777777" w:rsidR="00A97FFC" w:rsidRDefault="00A97FFC" w:rsidP="0031173E">
            <w:pPr>
              <w:pStyle w:val="211"/>
            </w:pPr>
            <w:r>
              <w:t>% train-</w:t>
            </w:r>
            <w:proofErr w:type="gramStart"/>
            <w:r>
              <w:t>images.idx</w:t>
            </w:r>
            <w:proofErr w:type="gramEnd"/>
            <w:r>
              <w:t>3-ubyte / train-labels.idx1-ubyte</w:t>
            </w:r>
          </w:p>
          <w:p w14:paraId="09206B9F" w14:textId="77777777" w:rsidR="00A97FFC" w:rsidRDefault="00A97FFC" w:rsidP="0031173E">
            <w:pPr>
              <w:pStyle w:val="211"/>
            </w:pPr>
            <w:proofErr w:type="spellStart"/>
            <w:r>
              <w:t>trainData</w:t>
            </w:r>
            <w:proofErr w:type="spellEnd"/>
            <w:r>
              <w:t xml:space="preserve"> = </w:t>
            </w:r>
            <w:proofErr w:type="spellStart"/>
            <w:r>
              <w:t>loadMNISTImages</w:t>
            </w:r>
            <w:proofErr w:type="spellEnd"/>
            <w:r>
              <w:t>('dataset/train-images-idx3-ubyte');</w:t>
            </w:r>
          </w:p>
          <w:p w14:paraId="3BCD7932" w14:textId="77777777" w:rsidR="00A97FFC" w:rsidRDefault="00A97FFC" w:rsidP="0031173E">
            <w:pPr>
              <w:pStyle w:val="211"/>
            </w:pPr>
            <w:proofErr w:type="spellStart"/>
            <w:r>
              <w:t>trainLabels</w:t>
            </w:r>
            <w:proofErr w:type="spellEnd"/>
            <w:r>
              <w:t xml:space="preserve"> = </w:t>
            </w:r>
            <w:proofErr w:type="spellStart"/>
            <w:r>
              <w:t>loadMNISTLabels</w:t>
            </w:r>
            <w:proofErr w:type="spellEnd"/>
            <w:r>
              <w:t>('dataset/train-labels-idx1-ubyte');</w:t>
            </w:r>
          </w:p>
          <w:p w14:paraId="54AF431D" w14:textId="77777777" w:rsidR="00A97FFC" w:rsidRDefault="00A97FFC" w:rsidP="0031173E">
            <w:pPr>
              <w:pStyle w:val="211"/>
            </w:pPr>
            <w:proofErr w:type="spellStart"/>
            <w:r>
              <w:t>testData</w:t>
            </w:r>
            <w:proofErr w:type="spellEnd"/>
            <w:r>
              <w:t xml:space="preserve"> = </w:t>
            </w:r>
            <w:proofErr w:type="spellStart"/>
            <w:r>
              <w:t>loadMNISTImages</w:t>
            </w:r>
            <w:proofErr w:type="spellEnd"/>
            <w:r>
              <w:t>('dataset/t10k-images-idx3-ubyte');</w:t>
            </w:r>
          </w:p>
          <w:p w14:paraId="62AE821B" w14:textId="77777777" w:rsidR="00A97FFC" w:rsidRDefault="00A97FFC" w:rsidP="0031173E">
            <w:pPr>
              <w:pStyle w:val="211"/>
            </w:pPr>
            <w:proofErr w:type="spellStart"/>
            <w:r>
              <w:t>testLabels</w:t>
            </w:r>
            <w:proofErr w:type="spellEnd"/>
            <w:r>
              <w:t xml:space="preserve"> = </w:t>
            </w:r>
            <w:proofErr w:type="spellStart"/>
            <w:r>
              <w:t>loadMNISTLabels</w:t>
            </w:r>
            <w:proofErr w:type="spellEnd"/>
            <w:r>
              <w:t>('dataset/t10k-labels-idx1-ubyte');</w:t>
            </w:r>
          </w:p>
          <w:p w14:paraId="5BC22617" w14:textId="77777777" w:rsidR="00A97FFC" w:rsidRDefault="00A97FFC" w:rsidP="0031173E">
            <w:pPr>
              <w:pStyle w:val="211"/>
            </w:pPr>
          </w:p>
          <w:p w14:paraId="423C29DB" w14:textId="77777777" w:rsidR="00A97FFC" w:rsidRDefault="00A97FFC" w:rsidP="0031173E">
            <w:pPr>
              <w:pStyle w:val="211"/>
            </w:pPr>
            <w:proofErr w:type="spellStart"/>
            <w:r>
              <w:t>train_len</w:t>
            </w:r>
            <w:proofErr w:type="spellEnd"/>
            <w:r>
              <w:t xml:space="preserve"> = </w:t>
            </w:r>
            <w:proofErr w:type="gramStart"/>
            <w:r>
              <w:t>size(</w:t>
            </w:r>
            <w:proofErr w:type="spellStart"/>
            <w:proofErr w:type="gramEnd"/>
            <w:r>
              <w:t>trainLabels</w:t>
            </w:r>
            <w:proofErr w:type="spellEnd"/>
            <w:r>
              <w:t>, 1);</w:t>
            </w:r>
          </w:p>
          <w:p w14:paraId="191E86CF" w14:textId="77777777" w:rsidR="00A97FFC" w:rsidRDefault="00A97FFC" w:rsidP="0031173E">
            <w:pPr>
              <w:pStyle w:val="211"/>
            </w:pPr>
            <w:proofErr w:type="spellStart"/>
            <w:r>
              <w:t>train_temp</w:t>
            </w:r>
            <w:proofErr w:type="spellEnd"/>
            <w:r>
              <w:t xml:space="preserve"> = </w:t>
            </w:r>
            <w:proofErr w:type="gramStart"/>
            <w:r>
              <w:t>zeros(</w:t>
            </w:r>
            <w:proofErr w:type="gramEnd"/>
            <w:r>
              <w:t xml:space="preserve">10, </w:t>
            </w:r>
            <w:proofErr w:type="spellStart"/>
            <w:r>
              <w:t>train_len</w:t>
            </w:r>
            <w:proofErr w:type="spellEnd"/>
            <w:r>
              <w:t>);</w:t>
            </w:r>
          </w:p>
          <w:p w14:paraId="43267B48" w14:textId="77777777" w:rsidR="00A97FFC" w:rsidRDefault="00A97FFC" w:rsidP="0031173E">
            <w:pPr>
              <w:pStyle w:val="211"/>
            </w:pPr>
            <w:r>
              <w:t xml:space="preserve">for </w:t>
            </w:r>
            <w:proofErr w:type="spellStart"/>
            <w:r>
              <w:t>i</w:t>
            </w:r>
            <w:proofErr w:type="spellEnd"/>
            <w:r>
              <w:t xml:space="preserve"> = </w:t>
            </w:r>
            <w:proofErr w:type="gramStart"/>
            <w:r>
              <w:t>1:train</w:t>
            </w:r>
            <w:proofErr w:type="gramEnd"/>
            <w:r>
              <w:t>_len</w:t>
            </w:r>
          </w:p>
          <w:p w14:paraId="365448F5" w14:textId="77777777" w:rsidR="00A97FFC" w:rsidRDefault="00A97FFC" w:rsidP="0031173E">
            <w:pPr>
              <w:pStyle w:val="211"/>
            </w:pPr>
            <w:r>
              <w:t xml:space="preserve">    </w:t>
            </w:r>
            <w:proofErr w:type="spellStart"/>
            <w:r>
              <w:t>train_temp</w:t>
            </w:r>
            <w:proofErr w:type="spellEnd"/>
            <w:r>
              <w:t>(</w:t>
            </w:r>
            <w:proofErr w:type="spellStart"/>
            <w:r>
              <w:t>trainLabels</w:t>
            </w:r>
            <w:proofErr w:type="spellEnd"/>
            <w:r>
              <w:t>(</w:t>
            </w:r>
            <w:proofErr w:type="spellStart"/>
            <w:r>
              <w:t>i</w:t>
            </w:r>
            <w:proofErr w:type="spellEnd"/>
            <w:r>
              <w:t xml:space="preserve">)+1, </w:t>
            </w:r>
            <w:proofErr w:type="spellStart"/>
            <w:r>
              <w:t>i</w:t>
            </w:r>
            <w:proofErr w:type="spellEnd"/>
            <w:r>
              <w:t>) = 1;</w:t>
            </w:r>
          </w:p>
          <w:p w14:paraId="5A7FA3A3" w14:textId="77777777" w:rsidR="00A97FFC" w:rsidRDefault="00A97FFC" w:rsidP="0031173E">
            <w:pPr>
              <w:pStyle w:val="211"/>
            </w:pPr>
            <w:r>
              <w:t>end</w:t>
            </w:r>
          </w:p>
          <w:p w14:paraId="6DB58CBD" w14:textId="77777777" w:rsidR="00A97FFC" w:rsidRDefault="00A97FFC" w:rsidP="0031173E">
            <w:pPr>
              <w:pStyle w:val="211"/>
            </w:pPr>
            <w:proofErr w:type="spellStart"/>
            <w:r>
              <w:t>trainLabels</w:t>
            </w:r>
            <w:proofErr w:type="spellEnd"/>
            <w:r>
              <w:t xml:space="preserve"> = </w:t>
            </w:r>
            <w:proofErr w:type="spellStart"/>
            <w:r>
              <w:t>train_temp</w:t>
            </w:r>
            <w:proofErr w:type="spellEnd"/>
            <w:r>
              <w:t>;</w:t>
            </w:r>
          </w:p>
          <w:p w14:paraId="68E51768" w14:textId="77777777" w:rsidR="00A97FFC" w:rsidRDefault="00A97FFC" w:rsidP="0031173E">
            <w:pPr>
              <w:pStyle w:val="211"/>
            </w:pPr>
          </w:p>
          <w:p w14:paraId="37BFEE96" w14:textId="77777777" w:rsidR="00A97FFC" w:rsidRDefault="00A97FFC" w:rsidP="0031173E">
            <w:pPr>
              <w:pStyle w:val="211"/>
            </w:pPr>
            <w:proofErr w:type="spellStart"/>
            <w:r>
              <w:t>test_len</w:t>
            </w:r>
            <w:proofErr w:type="spellEnd"/>
            <w:r>
              <w:t xml:space="preserve"> = </w:t>
            </w:r>
            <w:proofErr w:type="gramStart"/>
            <w:r>
              <w:t>size(</w:t>
            </w:r>
            <w:proofErr w:type="spellStart"/>
            <w:proofErr w:type="gramEnd"/>
            <w:r>
              <w:t>testLabels</w:t>
            </w:r>
            <w:proofErr w:type="spellEnd"/>
            <w:r>
              <w:t>, 1);</w:t>
            </w:r>
          </w:p>
          <w:p w14:paraId="5930C95B" w14:textId="77777777" w:rsidR="00A97FFC" w:rsidRDefault="00A97FFC" w:rsidP="0031173E">
            <w:pPr>
              <w:pStyle w:val="211"/>
            </w:pPr>
            <w:proofErr w:type="spellStart"/>
            <w:r>
              <w:t>test_temp</w:t>
            </w:r>
            <w:proofErr w:type="spellEnd"/>
            <w:r>
              <w:t xml:space="preserve"> = </w:t>
            </w:r>
            <w:proofErr w:type="gramStart"/>
            <w:r>
              <w:t>zeros(</w:t>
            </w:r>
            <w:proofErr w:type="gramEnd"/>
            <w:r>
              <w:t xml:space="preserve">10, </w:t>
            </w:r>
            <w:proofErr w:type="spellStart"/>
            <w:r>
              <w:t>test_len</w:t>
            </w:r>
            <w:proofErr w:type="spellEnd"/>
            <w:r>
              <w:t>);</w:t>
            </w:r>
          </w:p>
          <w:p w14:paraId="3FA9923B" w14:textId="77777777" w:rsidR="00A97FFC" w:rsidRDefault="00A97FFC" w:rsidP="0031173E">
            <w:pPr>
              <w:pStyle w:val="211"/>
            </w:pPr>
            <w:r>
              <w:t xml:space="preserve">for </w:t>
            </w:r>
            <w:proofErr w:type="spellStart"/>
            <w:r>
              <w:t>i</w:t>
            </w:r>
            <w:proofErr w:type="spellEnd"/>
            <w:r>
              <w:t xml:space="preserve"> = 1:test_len</w:t>
            </w:r>
          </w:p>
          <w:p w14:paraId="675BCA08" w14:textId="77777777" w:rsidR="00A97FFC" w:rsidRDefault="00A97FFC" w:rsidP="0031173E">
            <w:pPr>
              <w:pStyle w:val="211"/>
            </w:pPr>
            <w:r>
              <w:t xml:space="preserve">    </w:t>
            </w:r>
            <w:proofErr w:type="spellStart"/>
            <w:r>
              <w:t>test_temp</w:t>
            </w:r>
            <w:proofErr w:type="spellEnd"/>
            <w:r>
              <w:t>(</w:t>
            </w:r>
            <w:proofErr w:type="spellStart"/>
            <w:r>
              <w:t>testLabels</w:t>
            </w:r>
            <w:proofErr w:type="spellEnd"/>
            <w:r>
              <w:t>(</w:t>
            </w:r>
            <w:proofErr w:type="spellStart"/>
            <w:r>
              <w:t>i</w:t>
            </w:r>
            <w:proofErr w:type="spellEnd"/>
            <w:r>
              <w:t xml:space="preserve">)+1, </w:t>
            </w:r>
            <w:proofErr w:type="spellStart"/>
            <w:r>
              <w:t>i</w:t>
            </w:r>
            <w:proofErr w:type="spellEnd"/>
            <w:r>
              <w:t>) = 1;</w:t>
            </w:r>
          </w:p>
          <w:p w14:paraId="476284A0" w14:textId="77777777" w:rsidR="00A97FFC" w:rsidRDefault="00A97FFC" w:rsidP="0031173E">
            <w:pPr>
              <w:pStyle w:val="211"/>
            </w:pPr>
            <w:r>
              <w:t>end</w:t>
            </w:r>
          </w:p>
          <w:p w14:paraId="2986C14C" w14:textId="77777777" w:rsidR="00A97FFC" w:rsidRDefault="00A97FFC" w:rsidP="0031173E">
            <w:pPr>
              <w:pStyle w:val="211"/>
            </w:pPr>
            <w:proofErr w:type="spellStart"/>
            <w:r>
              <w:t>testLabels</w:t>
            </w:r>
            <w:proofErr w:type="spellEnd"/>
            <w:r>
              <w:t xml:space="preserve"> = </w:t>
            </w:r>
            <w:proofErr w:type="spellStart"/>
            <w:r>
              <w:t>test_temp</w:t>
            </w:r>
            <w:proofErr w:type="spellEnd"/>
            <w:r>
              <w:t>;</w:t>
            </w:r>
          </w:p>
          <w:p w14:paraId="31B24BEA" w14:textId="77777777" w:rsidR="00A97FFC" w:rsidRDefault="00A97FFC" w:rsidP="0031173E">
            <w:pPr>
              <w:pStyle w:val="211"/>
            </w:pPr>
          </w:p>
          <w:p w14:paraId="2017188A" w14:textId="77777777" w:rsidR="00A97FFC" w:rsidRDefault="00A97FFC" w:rsidP="0031173E">
            <w:pPr>
              <w:pStyle w:val="211"/>
            </w:pPr>
            <w:r>
              <w:t xml:space="preserve">save </w:t>
            </w:r>
            <w:proofErr w:type="spellStart"/>
            <w:r>
              <w:t>fash_mnist.mat</w:t>
            </w:r>
            <w:proofErr w:type="spellEnd"/>
            <w:r>
              <w:t xml:space="preserve"> </w:t>
            </w:r>
            <w:proofErr w:type="spellStart"/>
            <w:r>
              <w:t>trainData</w:t>
            </w:r>
            <w:proofErr w:type="spellEnd"/>
            <w:r>
              <w:t xml:space="preserve"> </w:t>
            </w:r>
            <w:proofErr w:type="spellStart"/>
            <w:r>
              <w:t>trainLabels</w:t>
            </w:r>
            <w:proofErr w:type="spellEnd"/>
            <w:r>
              <w:t xml:space="preserve"> </w:t>
            </w:r>
            <w:proofErr w:type="spellStart"/>
            <w:r>
              <w:t>testData</w:t>
            </w:r>
            <w:proofErr w:type="spellEnd"/>
            <w:r>
              <w:t xml:space="preserve"> </w:t>
            </w:r>
            <w:proofErr w:type="spellStart"/>
            <w:r>
              <w:t>testLabels</w:t>
            </w:r>
            <w:proofErr w:type="spellEnd"/>
          </w:p>
          <w:p w14:paraId="31153961" w14:textId="77777777" w:rsidR="00A97FFC" w:rsidRDefault="00A97FFC" w:rsidP="0031173E">
            <w:pPr>
              <w:pStyle w:val="211"/>
            </w:pPr>
            <w:r>
              <w:t xml:space="preserve">clear </w:t>
            </w:r>
            <w:proofErr w:type="spellStart"/>
            <w:r>
              <w:t>train_temp</w:t>
            </w:r>
            <w:proofErr w:type="spellEnd"/>
            <w:r>
              <w:t xml:space="preserve"> </w:t>
            </w:r>
            <w:proofErr w:type="spellStart"/>
            <w:r>
              <w:t>test_temp</w:t>
            </w:r>
            <w:proofErr w:type="spellEnd"/>
          </w:p>
          <w:p w14:paraId="16471083" w14:textId="684AB14B" w:rsidR="00A97FFC" w:rsidRDefault="00A97FFC" w:rsidP="0031173E">
            <w:pPr>
              <w:pStyle w:val="211"/>
            </w:pPr>
            <w:r>
              <w:t xml:space="preserve">%% </w:t>
            </w:r>
            <w:r w:rsidRPr="00A97FFC">
              <w:t>make smaller dataset</w:t>
            </w:r>
          </w:p>
          <w:p w14:paraId="3F513600" w14:textId="77777777" w:rsidR="00A97FFC" w:rsidRDefault="00A97FFC" w:rsidP="0031173E">
            <w:pPr>
              <w:pStyle w:val="211"/>
            </w:pPr>
            <w:proofErr w:type="spellStart"/>
            <w:r>
              <w:t>ind</w:t>
            </w:r>
            <w:proofErr w:type="spellEnd"/>
            <w:r>
              <w:t xml:space="preserve"> = </w:t>
            </w:r>
            <w:proofErr w:type="spellStart"/>
            <w:r>
              <w:t>randperm</w:t>
            </w:r>
            <w:proofErr w:type="spellEnd"/>
            <w:r>
              <w:t>(</w:t>
            </w:r>
            <w:proofErr w:type="spellStart"/>
            <w:r>
              <w:t>train_len</w:t>
            </w:r>
            <w:proofErr w:type="spellEnd"/>
            <w:r>
              <w:t>);</w:t>
            </w:r>
          </w:p>
          <w:p w14:paraId="2991719F" w14:textId="77777777" w:rsidR="00A97FFC" w:rsidRDefault="00A97FFC" w:rsidP="0031173E">
            <w:pPr>
              <w:pStyle w:val="211"/>
            </w:pPr>
            <w:proofErr w:type="spellStart"/>
            <w:r>
              <w:t>trainData</w:t>
            </w:r>
            <w:proofErr w:type="spellEnd"/>
            <w:r>
              <w:t xml:space="preserve"> = </w:t>
            </w:r>
            <w:proofErr w:type="spellStart"/>
            <w:r>
              <w:t>trainData</w:t>
            </w:r>
            <w:proofErr w:type="spellEnd"/>
            <w:proofErr w:type="gramStart"/>
            <w:r>
              <w:t>(:,</w:t>
            </w:r>
            <w:proofErr w:type="gramEnd"/>
            <w:r>
              <w:t xml:space="preserve"> </w:t>
            </w:r>
            <w:proofErr w:type="spellStart"/>
            <w:r>
              <w:t>ind</w:t>
            </w:r>
            <w:proofErr w:type="spellEnd"/>
            <w:r>
              <w:t>(1:20000));</w:t>
            </w:r>
          </w:p>
          <w:p w14:paraId="4BC0AF83" w14:textId="77777777" w:rsidR="00A97FFC" w:rsidRDefault="00A97FFC" w:rsidP="0031173E">
            <w:pPr>
              <w:pStyle w:val="211"/>
            </w:pPr>
            <w:proofErr w:type="spellStart"/>
            <w:r>
              <w:t>trainLabels</w:t>
            </w:r>
            <w:proofErr w:type="spellEnd"/>
            <w:r>
              <w:t xml:space="preserve"> = </w:t>
            </w:r>
            <w:proofErr w:type="spellStart"/>
            <w:r>
              <w:t>trainLabels</w:t>
            </w:r>
            <w:proofErr w:type="spellEnd"/>
            <w:proofErr w:type="gramStart"/>
            <w:r>
              <w:t>(:,</w:t>
            </w:r>
            <w:proofErr w:type="gramEnd"/>
            <w:r>
              <w:t xml:space="preserve"> </w:t>
            </w:r>
            <w:proofErr w:type="spellStart"/>
            <w:r>
              <w:t>ind</w:t>
            </w:r>
            <w:proofErr w:type="spellEnd"/>
            <w:r>
              <w:t>(1:20000));</w:t>
            </w:r>
          </w:p>
          <w:p w14:paraId="3A1A0AC2" w14:textId="77777777" w:rsidR="00A97FFC" w:rsidRDefault="00A97FFC" w:rsidP="0031173E">
            <w:pPr>
              <w:pStyle w:val="211"/>
            </w:pPr>
            <w:proofErr w:type="spellStart"/>
            <w:r>
              <w:t>ind</w:t>
            </w:r>
            <w:proofErr w:type="spellEnd"/>
            <w:r>
              <w:t xml:space="preserve"> = </w:t>
            </w:r>
            <w:proofErr w:type="spellStart"/>
            <w:r>
              <w:t>randperm</w:t>
            </w:r>
            <w:proofErr w:type="spellEnd"/>
            <w:r>
              <w:t>(</w:t>
            </w:r>
            <w:proofErr w:type="spellStart"/>
            <w:r>
              <w:t>test_len</w:t>
            </w:r>
            <w:proofErr w:type="spellEnd"/>
            <w:r>
              <w:t>);</w:t>
            </w:r>
          </w:p>
          <w:p w14:paraId="141B89F9" w14:textId="77777777" w:rsidR="00A97FFC" w:rsidRDefault="00A97FFC" w:rsidP="0031173E">
            <w:pPr>
              <w:pStyle w:val="211"/>
            </w:pPr>
            <w:proofErr w:type="spellStart"/>
            <w:r>
              <w:lastRenderedPageBreak/>
              <w:t>testData</w:t>
            </w:r>
            <w:proofErr w:type="spellEnd"/>
            <w:r>
              <w:t xml:space="preserve"> = </w:t>
            </w:r>
            <w:proofErr w:type="spellStart"/>
            <w:r>
              <w:t>testData</w:t>
            </w:r>
            <w:proofErr w:type="spellEnd"/>
            <w:proofErr w:type="gramStart"/>
            <w:r>
              <w:t>(:,</w:t>
            </w:r>
            <w:proofErr w:type="gramEnd"/>
            <w:r>
              <w:t xml:space="preserve"> </w:t>
            </w:r>
            <w:proofErr w:type="spellStart"/>
            <w:r>
              <w:t>ind</w:t>
            </w:r>
            <w:proofErr w:type="spellEnd"/>
            <w:r>
              <w:t>(1:5000));</w:t>
            </w:r>
          </w:p>
          <w:p w14:paraId="7F88D298" w14:textId="77777777" w:rsidR="00A97FFC" w:rsidRDefault="00A97FFC" w:rsidP="0031173E">
            <w:pPr>
              <w:pStyle w:val="211"/>
            </w:pPr>
            <w:proofErr w:type="spellStart"/>
            <w:r>
              <w:t>testLabels</w:t>
            </w:r>
            <w:proofErr w:type="spellEnd"/>
            <w:r>
              <w:t xml:space="preserve"> = </w:t>
            </w:r>
            <w:proofErr w:type="spellStart"/>
            <w:r>
              <w:t>testLabels</w:t>
            </w:r>
            <w:proofErr w:type="spellEnd"/>
            <w:proofErr w:type="gramStart"/>
            <w:r>
              <w:t>(:,</w:t>
            </w:r>
            <w:proofErr w:type="gramEnd"/>
            <w:r>
              <w:t xml:space="preserve"> </w:t>
            </w:r>
            <w:proofErr w:type="spellStart"/>
            <w:r>
              <w:t>ind</w:t>
            </w:r>
            <w:proofErr w:type="spellEnd"/>
            <w:r>
              <w:t>(1:5000));</w:t>
            </w:r>
          </w:p>
          <w:p w14:paraId="3F0419D0" w14:textId="77777777" w:rsidR="00A97FFC" w:rsidRDefault="00A97FFC" w:rsidP="0031173E">
            <w:pPr>
              <w:pStyle w:val="211"/>
            </w:pPr>
            <w:r>
              <w:t xml:space="preserve">save fash_mnist_25k.mat </w:t>
            </w:r>
            <w:proofErr w:type="spellStart"/>
            <w:r>
              <w:t>trainData</w:t>
            </w:r>
            <w:proofErr w:type="spellEnd"/>
            <w:r>
              <w:t xml:space="preserve"> </w:t>
            </w:r>
            <w:proofErr w:type="spellStart"/>
            <w:r>
              <w:t>trainLabels</w:t>
            </w:r>
            <w:proofErr w:type="spellEnd"/>
            <w:r>
              <w:t xml:space="preserve"> </w:t>
            </w:r>
            <w:proofErr w:type="spellStart"/>
            <w:r>
              <w:t>testData</w:t>
            </w:r>
            <w:proofErr w:type="spellEnd"/>
            <w:r>
              <w:t xml:space="preserve"> </w:t>
            </w:r>
            <w:proofErr w:type="spellStart"/>
            <w:r>
              <w:t>testLabels</w:t>
            </w:r>
            <w:proofErr w:type="spellEnd"/>
          </w:p>
          <w:p w14:paraId="115C35F3" w14:textId="1A9656CF" w:rsidR="00A97FFC" w:rsidRDefault="00A97FFC" w:rsidP="0031173E">
            <w:pPr>
              <w:pStyle w:val="211"/>
            </w:pPr>
          </w:p>
        </w:tc>
      </w:tr>
    </w:tbl>
    <w:p w14:paraId="722FE5FB" w14:textId="20C35B10" w:rsidR="000500F8" w:rsidRDefault="000500F8" w:rsidP="0031173E">
      <w:pPr>
        <w:pStyle w:val="211"/>
      </w:pPr>
    </w:p>
    <w:p w14:paraId="60C909F7" w14:textId="55B77FCE" w:rsidR="002E578B" w:rsidRDefault="002E578B" w:rsidP="002E578B">
      <w:pPr>
        <w:pStyle w:val="211"/>
      </w:pPr>
      <w:proofErr w:type="spellStart"/>
      <w:r>
        <w:t>fc.m</w:t>
      </w:r>
      <w:proofErr w:type="spellEnd"/>
    </w:p>
    <w:tbl>
      <w:tblPr>
        <w:tblStyle w:val="ad"/>
        <w:tblW w:w="0" w:type="auto"/>
        <w:tblLook w:val="04A0" w:firstRow="1" w:lastRow="0" w:firstColumn="1" w:lastColumn="0" w:noHBand="0" w:noVBand="1"/>
      </w:tblPr>
      <w:tblGrid>
        <w:gridCol w:w="7769"/>
      </w:tblGrid>
      <w:tr w:rsidR="002E578B" w14:paraId="069BC969" w14:textId="77777777" w:rsidTr="00361E4F">
        <w:tc>
          <w:tcPr>
            <w:tcW w:w="7769" w:type="dxa"/>
          </w:tcPr>
          <w:p w14:paraId="2FA9A6C9" w14:textId="77777777" w:rsidR="002E578B" w:rsidRDefault="002E578B" w:rsidP="002E578B">
            <w:pPr>
              <w:pStyle w:val="211"/>
            </w:pPr>
            <w:r>
              <w:t>function [</w:t>
            </w:r>
            <w:proofErr w:type="spellStart"/>
            <w:r>
              <w:t>a_next</w:t>
            </w:r>
            <w:proofErr w:type="spellEnd"/>
            <w:r>
              <w:t xml:space="preserve">, </w:t>
            </w:r>
            <w:proofErr w:type="spellStart"/>
            <w:r>
              <w:t>z_next</w:t>
            </w:r>
            <w:proofErr w:type="spellEnd"/>
            <w:r>
              <w:t xml:space="preserve">] = </w:t>
            </w:r>
            <w:proofErr w:type="gramStart"/>
            <w:r>
              <w:t>fc(</w:t>
            </w:r>
            <w:proofErr w:type="gramEnd"/>
            <w:r>
              <w:t>w, a, x, f)</w:t>
            </w:r>
          </w:p>
          <w:p w14:paraId="7F25BFE4" w14:textId="77777777" w:rsidR="002E578B" w:rsidRDefault="002E578B" w:rsidP="002E578B">
            <w:pPr>
              <w:pStyle w:val="211"/>
            </w:pPr>
            <w:r>
              <w:t xml:space="preserve">    </w:t>
            </w:r>
            <w:proofErr w:type="spellStart"/>
            <w:r>
              <w:t>z_next</w:t>
            </w:r>
            <w:proofErr w:type="spellEnd"/>
            <w:r>
              <w:t xml:space="preserve"> = w * [x; a];</w:t>
            </w:r>
          </w:p>
          <w:p w14:paraId="663F89C2" w14:textId="77777777" w:rsidR="002E578B" w:rsidRDefault="002E578B" w:rsidP="002E578B">
            <w:pPr>
              <w:pStyle w:val="211"/>
            </w:pPr>
            <w:r>
              <w:t xml:space="preserve">    </w:t>
            </w:r>
            <w:proofErr w:type="spellStart"/>
            <w:r>
              <w:t>a_next</w:t>
            </w:r>
            <w:proofErr w:type="spellEnd"/>
            <w:r>
              <w:t xml:space="preserve"> = f(</w:t>
            </w:r>
            <w:proofErr w:type="spellStart"/>
            <w:r>
              <w:t>z_next</w:t>
            </w:r>
            <w:proofErr w:type="spellEnd"/>
            <w:r>
              <w:t>);</w:t>
            </w:r>
          </w:p>
          <w:p w14:paraId="1B903707" w14:textId="749CB314" w:rsidR="002E578B" w:rsidRDefault="002E578B" w:rsidP="002E578B">
            <w:pPr>
              <w:pStyle w:val="211"/>
            </w:pPr>
            <w:r>
              <w:t>end</w:t>
            </w:r>
          </w:p>
        </w:tc>
      </w:tr>
    </w:tbl>
    <w:p w14:paraId="45C63AC2" w14:textId="77777777" w:rsidR="002E578B" w:rsidRDefault="002E578B" w:rsidP="0031173E">
      <w:pPr>
        <w:pStyle w:val="211"/>
      </w:pPr>
    </w:p>
    <w:p w14:paraId="3296B343" w14:textId="0B7B87E2" w:rsidR="000500F8" w:rsidRDefault="002E578B" w:rsidP="0031173E">
      <w:pPr>
        <w:pStyle w:val="211"/>
      </w:pPr>
      <w:proofErr w:type="spellStart"/>
      <w:r>
        <w:t>b</w:t>
      </w:r>
      <w:r>
        <w:rPr>
          <w:rFonts w:hint="eastAsia"/>
        </w:rPr>
        <w:t>c</w:t>
      </w:r>
      <w:r>
        <w:t>.m</w:t>
      </w:r>
      <w:proofErr w:type="spellEnd"/>
    </w:p>
    <w:tbl>
      <w:tblPr>
        <w:tblStyle w:val="ad"/>
        <w:tblW w:w="0" w:type="auto"/>
        <w:tblLook w:val="04A0" w:firstRow="1" w:lastRow="0" w:firstColumn="1" w:lastColumn="0" w:noHBand="0" w:noVBand="1"/>
      </w:tblPr>
      <w:tblGrid>
        <w:gridCol w:w="7769"/>
      </w:tblGrid>
      <w:tr w:rsidR="002E578B" w14:paraId="71DABB1A" w14:textId="77777777" w:rsidTr="002E578B">
        <w:tc>
          <w:tcPr>
            <w:tcW w:w="7769" w:type="dxa"/>
          </w:tcPr>
          <w:p w14:paraId="0700E30F" w14:textId="19D6EAEC" w:rsidR="002E578B" w:rsidRDefault="002E578B" w:rsidP="002E578B">
            <w:pPr>
              <w:pStyle w:val="211"/>
            </w:pPr>
            <w:r>
              <w:t xml:space="preserve">function delta = </w:t>
            </w:r>
            <w:proofErr w:type="spellStart"/>
            <w:proofErr w:type="gramStart"/>
            <w:r>
              <w:t>bc</w:t>
            </w:r>
            <w:proofErr w:type="spellEnd"/>
            <w:r>
              <w:t>(</w:t>
            </w:r>
            <w:proofErr w:type="gramEnd"/>
            <w:r>
              <w:t xml:space="preserve">w, z, </w:t>
            </w:r>
            <w:proofErr w:type="spellStart"/>
            <w:r>
              <w:t>delta_next</w:t>
            </w:r>
            <w:proofErr w:type="spellEnd"/>
            <w:r>
              <w:t>, df)</w:t>
            </w:r>
          </w:p>
          <w:p w14:paraId="481359BE" w14:textId="77777777" w:rsidR="002E578B" w:rsidRDefault="002E578B" w:rsidP="002E578B">
            <w:pPr>
              <w:pStyle w:val="211"/>
            </w:pPr>
            <w:r>
              <w:t xml:space="preserve">    delta = df(z</w:t>
            </w:r>
            <w:proofErr w:type="gramStart"/>
            <w:r>
              <w:t>) .</w:t>
            </w:r>
            <w:proofErr w:type="gramEnd"/>
            <w:r>
              <w:t xml:space="preserve">* (w(:, end-size(z,1)+1:end)' * </w:t>
            </w:r>
            <w:proofErr w:type="spellStart"/>
            <w:r>
              <w:t>delta_next</w:t>
            </w:r>
            <w:proofErr w:type="spellEnd"/>
            <w:r>
              <w:t>);</w:t>
            </w:r>
          </w:p>
          <w:p w14:paraId="762E8615" w14:textId="1C366C7C" w:rsidR="002E578B" w:rsidRDefault="002E578B" w:rsidP="002E578B">
            <w:pPr>
              <w:pStyle w:val="211"/>
            </w:pPr>
            <w:r>
              <w:t>end</w:t>
            </w:r>
          </w:p>
        </w:tc>
      </w:tr>
    </w:tbl>
    <w:p w14:paraId="6A3CDA4A" w14:textId="17A9ABC0" w:rsidR="002E578B" w:rsidRDefault="002E578B" w:rsidP="0031173E">
      <w:pPr>
        <w:pStyle w:val="211"/>
      </w:pPr>
    </w:p>
    <w:p w14:paraId="632E90BB" w14:textId="72D3E3F7" w:rsidR="002E578B" w:rsidRDefault="008E4293" w:rsidP="0031173E">
      <w:pPr>
        <w:pStyle w:val="211"/>
      </w:pPr>
      <w:proofErr w:type="spellStart"/>
      <w:r>
        <w:t>accuracy.m</w:t>
      </w:r>
      <w:proofErr w:type="spellEnd"/>
    </w:p>
    <w:tbl>
      <w:tblPr>
        <w:tblStyle w:val="ad"/>
        <w:tblW w:w="0" w:type="auto"/>
        <w:tblLook w:val="04A0" w:firstRow="1" w:lastRow="0" w:firstColumn="1" w:lastColumn="0" w:noHBand="0" w:noVBand="1"/>
      </w:tblPr>
      <w:tblGrid>
        <w:gridCol w:w="7769"/>
      </w:tblGrid>
      <w:tr w:rsidR="002E578B" w14:paraId="14ABA370" w14:textId="77777777" w:rsidTr="002E578B">
        <w:tc>
          <w:tcPr>
            <w:tcW w:w="7769" w:type="dxa"/>
          </w:tcPr>
          <w:p w14:paraId="7931E25D" w14:textId="77777777" w:rsidR="008E4293" w:rsidRDefault="008E4293" w:rsidP="008E4293">
            <w:pPr>
              <w:pStyle w:val="211"/>
            </w:pPr>
            <w:r>
              <w:t xml:space="preserve">function [ </w:t>
            </w:r>
            <w:proofErr w:type="gramStart"/>
            <w:r>
              <w:t>acc ]</w:t>
            </w:r>
            <w:proofErr w:type="gramEnd"/>
            <w:r>
              <w:t xml:space="preserve"> = accuracy( a, y )</w:t>
            </w:r>
          </w:p>
          <w:p w14:paraId="09C5F011" w14:textId="77777777" w:rsidR="008E4293" w:rsidRDefault="008E4293" w:rsidP="008E4293">
            <w:pPr>
              <w:pStyle w:val="211"/>
            </w:pPr>
            <w:r>
              <w:t xml:space="preserve">    </w:t>
            </w:r>
            <w:proofErr w:type="spellStart"/>
            <w:r>
              <w:t>mini_batch</w:t>
            </w:r>
            <w:proofErr w:type="spellEnd"/>
            <w:r>
              <w:t xml:space="preserve"> = </w:t>
            </w:r>
            <w:proofErr w:type="gramStart"/>
            <w:r>
              <w:t>size(</w:t>
            </w:r>
            <w:proofErr w:type="gramEnd"/>
            <w:r>
              <w:t>a, 2);</w:t>
            </w:r>
          </w:p>
          <w:p w14:paraId="09976D68" w14:textId="77777777" w:rsidR="008E4293" w:rsidRDefault="008E4293" w:rsidP="008E4293">
            <w:pPr>
              <w:pStyle w:val="211"/>
            </w:pPr>
            <w:r>
              <w:t xml:space="preserve">    [</w:t>
            </w:r>
            <w:proofErr w:type="gramStart"/>
            <w:r>
              <w:t>~,</w:t>
            </w:r>
            <w:proofErr w:type="spellStart"/>
            <w:r>
              <w:t>idx</w:t>
            </w:r>
            <w:proofErr w:type="gramEnd"/>
            <w:r>
              <w:t>_a</w:t>
            </w:r>
            <w:proofErr w:type="spellEnd"/>
            <w:r>
              <w:t>] = max(a);</w:t>
            </w:r>
          </w:p>
          <w:p w14:paraId="114CEF39" w14:textId="77777777" w:rsidR="008E4293" w:rsidRDefault="008E4293" w:rsidP="008E4293">
            <w:pPr>
              <w:pStyle w:val="211"/>
            </w:pPr>
            <w:r>
              <w:t xml:space="preserve">    [</w:t>
            </w:r>
            <w:proofErr w:type="gramStart"/>
            <w:r>
              <w:t>~,</w:t>
            </w:r>
            <w:proofErr w:type="spellStart"/>
            <w:r>
              <w:t>idx</w:t>
            </w:r>
            <w:proofErr w:type="gramEnd"/>
            <w:r>
              <w:t>_y</w:t>
            </w:r>
            <w:proofErr w:type="spellEnd"/>
            <w:r>
              <w:t>] = max(y);</w:t>
            </w:r>
          </w:p>
          <w:p w14:paraId="4F821946" w14:textId="77777777" w:rsidR="008E4293" w:rsidRDefault="008E4293" w:rsidP="008E4293">
            <w:pPr>
              <w:pStyle w:val="211"/>
            </w:pPr>
            <w:r>
              <w:t xml:space="preserve">    acc = sum(</w:t>
            </w:r>
            <w:proofErr w:type="spellStart"/>
            <w:r>
              <w:t>idx_a</w:t>
            </w:r>
            <w:proofErr w:type="spellEnd"/>
            <w:r>
              <w:t>==</w:t>
            </w:r>
            <w:proofErr w:type="spellStart"/>
            <w:r>
              <w:t>idx_y</w:t>
            </w:r>
            <w:proofErr w:type="spellEnd"/>
            <w:r>
              <w:t xml:space="preserve">) / </w:t>
            </w:r>
            <w:proofErr w:type="spellStart"/>
            <w:r>
              <w:t>mini_batch</w:t>
            </w:r>
            <w:proofErr w:type="spellEnd"/>
            <w:r>
              <w:t>;</w:t>
            </w:r>
          </w:p>
          <w:p w14:paraId="4F3A8FCE" w14:textId="4D107BC7" w:rsidR="002E578B" w:rsidRDefault="008E4293" w:rsidP="008E4293">
            <w:pPr>
              <w:pStyle w:val="211"/>
            </w:pPr>
            <w:r>
              <w:t>end</w:t>
            </w:r>
          </w:p>
        </w:tc>
      </w:tr>
    </w:tbl>
    <w:p w14:paraId="700F1756" w14:textId="77777777" w:rsidR="002E578B" w:rsidRDefault="002E578B" w:rsidP="0031173E">
      <w:pPr>
        <w:pStyle w:val="211"/>
      </w:pPr>
    </w:p>
    <w:p w14:paraId="5A67EC87" w14:textId="214B2B96" w:rsidR="000500F8" w:rsidRDefault="002E578B" w:rsidP="0031173E">
      <w:pPr>
        <w:pStyle w:val="211"/>
      </w:pPr>
      <w:proofErr w:type="spellStart"/>
      <w:r>
        <w:t>l</w:t>
      </w:r>
      <w:r>
        <w:rPr>
          <w:rFonts w:hint="eastAsia"/>
        </w:rPr>
        <w:t>ab_</w:t>
      </w:r>
      <w:r>
        <w:t>final.m</w:t>
      </w:r>
      <w:proofErr w:type="spellEnd"/>
      <w:r>
        <w:t>(</w:t>
      </w:r>
      <w:r>
        <w:rPr>
          <w:rFonts w:hint="eastAsia"/>
        </w:rPr>
        <w:t>主程序脚本</w:t>
      </w:r>
      <w:r>
        <w:t>)</w:t>
      </w:r>
    </w:p>
    <w:tbl>
      <w:tblPr>
        <w:tblStyle w:val="ad"/>
        <w:tblW w:w="0" w:type="auto"/>
        <w:tblLook w:val="04A0" w:firstRow="1" w:lastRow="0" w:firstColumn="1" w:lastColumn="0" w:noHBand="0" w:noVBand="1"/>
      </w:tblPr>
      <w:tblGrid>
        <w:gridCol w:w="7769"/>
      </w:tblGrid>
      <w:tr w:rsidR="002E578B" w14:paraId="3917D711" w14:textId="77777777" w:rsidTr="002E578B">
        <w:tc>
          <w:tcPr>
            <w:tcW w:w="7769" w:type="dxa"/>
          </w:tcPr>
          <w:p w14:paraId="2DBB32F3" w14:textId="77777777" w:rsidR="002E578B" w:rsidRDefault="002E578B" w:rsidP="002E578B">
            <w:pPr>
              <w:pStyle w:val="211"/>
            </w:pPr>
          </w:p>
          <w:p w14:paraId="019E516C" w14:textId="77777777" w:rsidR="002E578B" w:rsidRDefault="002E578B" w:rsidP="002E578B">
            <w:pPr>
              <w:pStyle w:val="211"/>
            </w:pPr>
            <w:r>
              <w:t>% clear workspace and close plot windows</w:t>
            </w:r>
          </w:p>
          <w:p w14:paraId="31A6581A" w14:textId="77777777" w:rsidR="002E578B" w:rsidRDefault="002E578B" w:rsidP="002E578B">
            <w:pPr>
              <w:pStyle w:val="211"/>
            </w:pPr>
            <w:r>
              <w:t>clear;</w:t>
            </w:r>
          </w:p>
          <w:p w14:paraId="558EBC4E" w14:textId="77777777" w:rsidR="002E578B" w:rsidRDefault="002E578B" w:rsidP="002E578B">
            <w:pPr>
              <w:pStyle w:val="211"/>
            </w:pPr>
            <w:r>
              <w:t>close all;</w:t>
            </w:r>
          </w:p>
          <w:p w14:paraId="5FDAE007" w14:textId="77777777" w:rsidR="002E578B" w:rsidRDefault="002E578B" w:rsidP="002E578B">
            <w:pPr>
              <w:pStyle w:val="211"/>
            </w:pPr>
          </w:p>
          <w:p w14:paraId="7A85C3C3" w14:textId="4FDD0A20" w:rsidR="002E578B" w:rsidRDefault="002E578B" w:rsidP="002E578B">
            <w:pPr>
              <w:pStyle w:val="211"/>
            </w:pPr>
            <w:r>
              <w:t>%% prepare the data set</w:t>
            </w:r>
          </w:p>
          <w:p w14:paraId="78B3FA29" w14:textId="77777777" w:rsidR="002E578B" w:rsidRDefault="002E578B" w:rsidP="002E578B">
            <w:pPr>
              <w:pStyle w:val="211"/>
            </w:pPr>
            <w:r>
              <w:t xml:space="preserve">load </w:t>
            </w:r>
            <w:proofErr w:type="spellStart"/>
            <w:r>
              <w:t>fash_mnist.mat</w:t>
            </w:r>
            <w:proofErr w:type="spellEnd"/>
          </w:p>
          <w:p w14:paraId="2B90ED82" w14:textId="77777777" w:rsidR="002E578B" w:rsidRDefault="002E578B" w:rsidP="002E578B">
            <w:pPr>
              <w:pStyle w:val="211"/>
            </w:pPr>
            <w:proofErr w:type="spellStart"/>
            <w:r>
              <w:t>input_size</w:t>
            </w:r>
            <w:proofErr w:type="spellEnd"/>
            <w:r>
              <w:t>=28*28;</w:t>
            </w:r>
          </w:p>
          <w:p w14:paraId="71F45C61" w14:textId="77777777" w:rsidR="002E578B" w:rsidRDefault="002E578B" w:rsidP="002E578B">
            <w:pPr>
              <w:pStyle w:val="211"/>
            </w:pPr>
            <w:r>
              <w:t>% prepare training data</w:t>
            </w:r>
          </w:p>
          <w:p w14:paraId="4688F25E" w14:textId="77777777" w:rsidR="002E578B" w:rsidRDefault="002E578B" w:rsidP="002E578B">
            <w:pPr>
              <w:pStyle w:val="211"/>
            </w:pPr>
            <w:proofErr w:type="spellStart"/>
            <w:r>
              <w:t>train_size</w:t>
            </w:r>
            <w:proofErr w:type="spellEnd"/>
            <w:r>
              <w:t>=size(trainLabels,2);</w:t>
            </w:r>
          </w:p>
          <w:p w14:paraId="0EC6E72E" w14:textId="77777777" w:rsidR="002E578B" w:rsidRDefault="002E578B" w:rsidP="002E578B">
            <w:pPr>
              <w:pStyle w:val="211"/>
            </w:pPr>
            <w:proofErr w:type="spellStart"/>
            <w:r>
              <w:t>X_train</w:t>
            </w:r>
            <w:proofErr w:type="spellEnd"/>
            <w:r>
              <w:t>{</w:t>
            </w:r>
            <w:proofErr w:type="gramStart"/>
            <w:r>
              <w:t>1}=</w:t>
            </w:r>
            <w:proofErr w:type="gramEnd"/>
            <w:r>
              <w:t>reshape(</w:t>
            </w:r>
            <w:proofErr w:type="spellStart"/>
            <w:r>
              <w:t>trainData</w:t>
            </w:r>
            <w:proofErr w:type="spellEnd"/>
            <w:r>
              <w:t>,[],</w:t>
            </w:r>
            <w:proofErr w:type="spellStart"/>
            <w:r>
              <w:t>train_size</w:t>
            </w:r>
            <w:proofErr w:type="spellEnd"/>
            <w:r>
              <w:t>);</w:t>
            </w:r>
          </w:p>
          <w:p w14:paraId="7F9F79D1" w14:textId="77777777" w:rsidR="002E578B" w:rsidRDefault="002E578B" w:rsidP="002E578B">
            <w:pPr>
              <w:pStyle w:val="211"/>
            </w:pPr>
            <w:proofErr w:type="spellStart"/>
            <w:r>
              <w:t>X_train</w:t>
            </w:r>
            <w:proofErr w:type="spellEnd"/>
            <w:r>
              <w:t>{</w:t>
            </w:r>
            <w:proofErr w:type="gramStart"/>
            <w:r>
              <w:t>2}=</w:t>
            </w:r>
            <w:proofErr w:type="gramEnd"/>
            <w:r>
              <w:t>zeros(0,train_size);</w:t>
            </w:r>
          </w:p>
          <w:p w14:paraId="24114A47" w14:textId="77777777" w:rsidR="002E578B" w:rsidRDefault="002E578B" w:rsidP="002E578B">
            <w:pPr>
              <w:pStyle w:val="211"/>
            </w:pPr>
            <w:proofErr w:type="spellStart"/>
            <w:r>
              <w:t>X_train</w:t>
            </w:r>
            <w:proofErr w:type="spellEnd"/>
            <w:r>
              <w:t>{</w:t>
            </w:r>
            <w:proofErr w:type="gramStart"/>
            <w:r>
              <w:t>3}=</w:t>
            </w:r>
            <w:proofErr w:type="gramEnd"/>
            <w:r>
              <w:t>zeros(0,train_size);</w:t>
            </w:r>
          </w:p>
          <w:p w14:paraId="465B494E" w14:textId="77777777" w:rsidR="002E578B" w:rsidRDefault="002E578B" w:rsidP="002E578B">
            <w:pPr>
              <w:pStyle w:val="211"/>
            </w:pPr>
            <w:proofErr w:type="spellStart"/>
            <w:r>
              <w:t>X_train</w:t>
            </w:r>
            <w:proofErr w:type="spellEnd"/>
            <w:r>
              <w:t>{</w:t>
            </w:r>
            <w:proofErr w:type="gramStart"/>
            <w:r>
              <w:t>4}=</w:t>
            </w:r>
            <w:proofErr w:type="gramEnd"/>
            <w:r>
              <w:t>zeros(0,train_size);</w:t>
            </w:r>
          </w:p>
          <w:p w14:paraId="37180210" w14:textId="77777777" w:rsidR="002E578B" w:rsidRDefault="002E578B" w:rsidP="002E578B">
            <w:pPr>
              <w:pStyle w:val="211"/>
            </w:pPr>
            <w:proofErr w:type="spellStart"/>
            <w:r>
              <w:t>X_train</w:t>
            </w:r>
            <w:proofErr w:type="spellEnd"/>
            <w:r>
              <w:t>{</w:t>
            </w:r>
            <w:proofErr w:type="gramStart"/>
            <w:r>
              <w:t>5}=</w:t>
            </w:r>
            <w:proofErr w:type="gramEnd"/>
            <w:r>
              <w:t>zeros(0,train_size);</w:t>
            </w:r>
          </w:p>
          <w:p w14:paraId="2F13F9A7" w14:textId="77777777" w:rsidR="002E578B" w:rsidRDefault="002E578B" w:rsidP="002E578B">
            <w:pPr>
              <w:pStyle w:val="211"/>
            </w:pPr>
            <w:proofErr w:type="spellStart"/>
            <w:r>
              <w:lastRenderedPageBreak/>
              <w:t>X_train</w:t>
            </w:r>
            <w:proofErr w:type="spellEnd"/>
            <w:r>
              <w:t>{</w:t>
            </w:r>
            <w:proofErr w:type="gramStart"/>
            <w:r>
              <w:t>6}=</w:t>
            </w:r>
            <w:proofErr w:type="gramEnd"/>
            <w:r>
              <w:t>zeros(0,train_size);</w:t>
            </w:r>
          </w:p>
          <w:p w14:paraId="2C5D4D57" w14:textId="77777777" w:rsidR="002E578B" w:rsidRDefault="002E578B" w:rsidP="002E578B">
            <w:pPr>
              <w:pStyle w:val="211"/>
            </w:pPr>
            <w:proofErr w:type="spellStart"/>
            <w:r>
              <w:t>X_train</w:t>
            </w:r>
            <w:proofErr w:type="spellEnd"/>
            <w:r>
              <w:t>{</w:t>
            </w:r>
            <w:proofErr w:type="gramStart"/>
            <w:r>
              <w:t>7}=</w:t>
            </w:r>
            <w:proofErr w:type="gramEnd"/>
            <w:r>
              <w:t>zeros(0,train_size);</w:t>
            </w:r>
          </w:p>
          <w:p w14:paraId="126CDBFF" w14:textId="77777777" w:rsidR="002E578B" w:rsidRDefault="002E578B" w:rsidP="002E578B">
            <w:pPr>
              <w:pStyle w:val="211"/>
            </w:pPr>
            <w:r>
              <w:t>% prepare testing data</w:t>
            </w:r>
          </w:p>
          <w:p w14:paraId="754093DC" w14:textId="77777777" w:rsidR="002E578B" w:rsidRDefault="002E578B" w:rsidP="002E578B">
            <w:pPr>
              <w:pStyle w:val="211"/>
            </w:pPr>
            <w:proofErr w:type="spellStart"/>
            <w:r>
              <w:t>test_size</w:t>
            </w:r>
            <w:proofErr w:type="spellEnd"/>
            <w:r>
              <w:t xml:space="preserve"> = </w:t>
            </w:r>
            <w:proofErr w:type="gramStart"/>
            <w:r>
              <w:t>size(</w:t>
            </w:r>
            <w:proofErr w:type="spellStart"/>
            <w:proofErr w:type="gramEnd"/>
            <w:r>
              <w:t>testLabels</w:t>
            </w:r>
            <w:proofErr w:type="spellEnd"/>
            <w:r>
              <w:t>, 2);</w:t>
            </w:r>
          </w:p>
          <w:p w14:paraId="4975510A" w14:textId="77777777" w:rsidR="002E578B" w:rsidRDefault="002E578B" w:rsidP="002E578B">
            <w:pPr>
              <w:pStyle w:val="211"/>
            </w:pPr>
            <w:proofErr w:type="spellStart"/>
            <w:r>
              <w:t>X_</w:t>
            </w:r>
            <w:proofErr w:type="gramStart"/>
            <w:r>
              <w:t>test</w:t>
            </w:r>
            <w:proofErr w:type="spellEnd"/>
            <w:r>
              <w:t>{</w:t>
            </w:r>
            <w:proofErr w:type="gramEnd"/>
            <w:r>
              <w:t>1} = reshape(</w:t>
            </w:r>
            <w:proofErr w:type="spellStart"/>
            <w:r>
              <w:t>testData</w:t>
            </w:r>
            <w:proofErr w:type="spellEnd"/>
            <w:r>
              <w:t xml:space="preserve">, [], </w:t>
            </w:r>
            <w:proofErr w:type="spellStart"/>
            <w:r>
              <w:t>test_size</w:t>
            </w:r>
            <w:proofErr w:type="spellEnd"/>
            <w:r>
              <w:t>);</w:t>
            </w:r>
          </w:p>
          <w:p w14:paraId="34B2B8B0" w14:textId="77777777" w:rsidR="002E578B" w:rsidRDefault="002E578B" w:rsidP="002E578B">
            <w:pPr>
              <w:pStyle w:val="211"/>
            </w:pPr>
            <w:proofErr w:type="spellStart"/>
            <w:r>
              <w:t>X_</w:t>
            </w:r>
            <w:proofErr w:type="gramStart"/>
            <w:r>
              <w:t>test</w:t>
            </w:r>
            <w:proofErr w:type="spellEnd"/>
            <w:r>
              <w:t>{</w:t>
            </w:r>
            <w:proofErr w:type="gramEnd"/>
            <w:r>
              <w:t xml:space="preserve">2} = zeros(0, </w:t>
            </w:r>
            <w:proofErr w:type="spellStart"/>
            <w:r>
              <w:t>test_size</w:t>
            </w:r>
            <w:proofErr w:type="spellEnd"/>
            <w:r>
              <w:t>);</w:t>
            </w:r>
          </w:p>
          <w:p w14:paraId="4763F96D" w14:textId="77777777" w:rsidR="002E578B" w:rsidRDefault="002E578B" w:rsidP="002E578B">
            <w:pPr>
              <w:pStyle w:val="211"/>
            </w:pPr>
            <w:proofErr w:type="spellStart"/>
            <w:r>
              <w:t>X_</w:t>
            </w:r>
            <w:proofErr w:type="gramStart"/>
            <w:r>
              <w:t>test</w:t>
            </w:r>
            <w:proofErr w:type="spellEnd"/>
            <w:r>
              <w:t>{</w:t>
            </w:r>
            <w:proofErr w:type="gramEnd"/>
            <w:r>
              <w:t xml:space="preserve">3} = zeros(0, </w:t>
            </w:r>
            <w:proofErr w:type="spellStart"/>
            <w:r>
              <w:t>test_size</w:t>
            </w:r>
            <w:proofErr w:type="spellEnd"/>
            <w:r>
              <w:t>);</w:t>
            </w:r>
          </w:p>
          <w:p w14:paraId="61649AFE" w14:textId="77777777" w:rsidR="002E578B" w:rsidRDefault="002E578B" w:rsidP="002E578B">
            <w:pPr>
              <w:pStyle w:val="211"/>
            </w:pPr>
            <w:proofErr w:type="spellStart"/>
            <w:r>
              <w:t>X_</w:t>
            </w:r>
            <w:proofErr w:type="gramStart"/>
            <w:r>
              <w:t>test</w:t>
            </w:r>
            <w:proofErr w:type="spellEnd"/>
            <w:r>
              <w:t>{</w:t>
            </w:r>
            <w:proofErr w:type="gramEnd"/>
            <w:r>
              <w:t xml:space="preserve">4} = zeros(0, </w:t>
            </w:r>
            <w:proofErr w:type="spellStart"/>
            <w:r>
              <w:t>test_size</w:t>
            </w:r>
            <w:proofErr w:type="spellEnd"/>
            <w:r>
              <w:t>);</w:t>
            </w:r>
          </w:p>
          <w:p w14:paraId="6B9AFEA7" w14:textId="77777777" w:rsidR="002E578B" w:rsidRDefault="002E578B" w:rsidP="002E578B">
            <w:pPr>
              <w:pStyle w:val="211"/>
            </w:pPr>
            <w:proofErr w:type="spellStart"/>
            <w:r>
              <w:t>X_</w:t>
            </w:r>
            <w:proofErr w:type="gramStart"/>
            <w:r>
              <w:t>test</w:t>
            </w:r>
            <w:proofErr w:type="spellEnd"/>
            <w:r>
              <w:t>{</w:t>
            </w:r>
            <w:proofErr w:type="gramEnd"/>
            <w:r>
              <w:t xml:space="preserve">5} = zeros(0, </w:t>
            </w:r>
            <w:proofErr w:type="spellStart"/>
            <w:r>
              <w:t>test_size</w:t>
            </w:r>
            <w:proofErr w:type="spellEnd"/>
            <w:r>
              <w:t>);</w:t>
            </w:r>
          </w:p>
          <w:p w14:paraId="34283A97" w14:textId="77777777" w:rsidR="002E578B" w:rsidRDefault="002E578B" w:rsidP="002E578B">
            <w:pPr>
              <w:pStyle w:val="211"/>
            </w:pPr>
            <w:proofErr w:type="spellStart"/>
            <w:r>
              <w:t>X_</w:t>
            </w:r>
            <w:proofErr w:type="gramStart"/>
            <w:r>
              <w:t>test</w:t>
            </w:r>
            <w:proofErr w:type="spellEnd"/>
            <w:r>
              <w:t>{</w:t>
            </w:r>
            <w:proofErr w:type="gramEnd"/>
            <w:r>
              <w:t xml:space="preserve">6} = zeros(0, </w:t>
            </w:r>
            <w:proofErr w:type="spellStart"/>
            <w:r>
              <w:t>test_size</w:t>
            </w:r>
            <w:proofErr w:type="spellEnd"/>
            <w:r>
              <w:t>);</w:t>
            </w:r>
          </w:p>
          <w:p w14:paraId="065C7851" w14:textId="77777777" w:rsidR="002E578B" w:rsidRDefault="002E578B" w:rsidP="002E578B">
            <w:pPr>
              <w:pStyle w:val="211"/>
            </w:pPr>
            <w:proofErr w:type="spellStart"/>
            <w:r>
              <w:t>X_</w:t>
            </w:r>
            <w:proofErr w:type="gramStart"/>
            <w:r>
              <w:t>test</w:t>
            </w:r>
            <w:proofErr w:type="spellEnd"/>
            <w:r>
              <w:t>{</w:t>
            </w:r>
            <w:proofErr w:type="gramEnd"/>
            <w:r>
              <w:t xml:space="preserve">7} = zeros(0, </w:t>
            </w:r>
            <w:proofErr w:type="spellStart"/>
            <w:r>
              <w:t>test_size</w:t>
            </w:r>
            <w:proofErr w:type="spellEnd"/>
            <w:r>
              <w:t>);</w:t>
            </w:r>
          </w:p>
          <w:p w14:paraId="24807D84" w14:textId="77777777" w:rsidR="002E578B" w:rsidRDefault="002E578B" w:rsidP="002E578B">
            <w:pPr>
              <w:pStyle w:val="211"/>
            </w:pPr>
          </w:p>
          <w:p w14:paraId="705BEC5E" w14:textId="77777777" w:rsidR="002E578B" w:rsidRDefault="002E578B" w:rsidP="002E578B">
            <w:pPr>
              <w:pStyle w:val="211"/>
            </w:pPr>
            <w:r>
              <w:t>%% prepare standard speech audio</w:t>
            </w:r>
          </w:p>
          <w:p w14:paraId="1187D3ED" w14:textId="77777777" w:rsidR="002E578B" w:rsidRDefault="002E578B" w:rsidP="002E578B">
            <w:pPr>
              <w:pStyle w:val="211"/>
            </w:pPr>
            <w:r>
              <w:t xml:space="preserve">% </w:t>
            </w:r>
            <w:proofErr w:type="spellStart"/>
            <w:r>
              <w:t>Y_train</w:t>
            </w:r>
            <w:proofErr w:type="spellEnd"/>
            <w:r>
              <w:t xml:space="preserve"> = </w:t>
            </w:r>
            <w:proofErr w:type="spellStart"/>
            <w:r>
              <w:t>trainLabels</w:t>
            </w:r>
            <w:proofErr w:type="spellEnd"/>
            <w:r>
              <w:t>;</w:t>
            </w:r>
          </w:p>
          <w:p w14:paraId="22D9F5A7" w14:textId="77777777" w:rsidR="002E578B" w:rsidRDefault="002E578B" w:rsidP="002E578B">
            <w:pPr>
              <w:pStyle w:val="211"/>
            </w:pPr>
            <w:r>
              <w:t xml:space="preserve">% </w:t>
            </w:r>
            <w:proofErr w:type="spellStart"/>
            <w:r>
              <w:t>Y_test</w:t>
            </w:r>
            <w:proofErr w:type="spellEnd"/>
            <w:r>
              <w:t xml:space="preserve"> = </w:t>
            </w:r>
            <w:proofErr w:type="spellStart"/>
            <w:r>
              <w:t>testLabels</w:t>
            </w:r>
            <w:proofErr w:type="spellEnd"/>
            <w:r>
              <w:t>;</w:t>
            </w:r>
          </w:p>
          <w:p w14:paraId="1EB1D73F" w14:textId="77777777" w:rsidR="002E578B" w:rsidRDefault="002E578B" w:rsidP="002E578B">
            <w:pPr>
              <w:pStyle w:val="211"/>
            </w:pPr>
          </w:p>
          <w:p w14:paraId="279B3B9E" w14:textId="77777777" w:rsidR="002E578B" w:rsidRDefault="002E578B" w:rsidP="002E578B">
            <w:pPr>
              <w:pStyle w:val="211"/>
            </w:pPr>
            <w:r>
              <w:t>%% choose parameters</w:t>
            </w:r>
          </w:p>
          <w:p w14:paraId="094AEAED" w14:textId="77777777" w:rsidR="002E578B" w:rsidRDefault="002E578B" w:rsidP="002E578B">
            <w:pPr>
              <w:pStyle w:val="211"/>
            </w:pPr>
            <w:r>
              <w:t>alpha=0.05;</w:t>
            </w:r>
          </w:p>
          <w:p w14:paraId="1A23475D" w14:textId="77777777" w:rsidR="002E578B" w:rsidRDefault="002E578B" w:rsidP="002E578B">
            <w:pPr>
              <w:pStyle w:val="211"/>
            </w:pPr>
            <w:proofErr w:type="spellStart"/>
            <w:r>
              <w:t>max_iter</w:t>
            </w:r>
            <w:proofErr w:type="spellEnd"/>
            <w:r>
              <w:t>=600;</w:t>
            </w:r>
          </w:p>
          <w:p w14:paraId="56757647" w14:textId="77777777" w:rsidR="002E578B" w:rsidRDefault="002E578B" w:rsidP="002E578B">
            <w:pPr>
              <w:pStyle w:val="211"/>
            </w:pPr>
            <w:proofErr w:type="spellStart"/>
            <w:r>
              <w:t>mini_batch</w:t>
            </w:r>
            <w:proofErr w:type="spellEnd"/>
            <w:r>
              <w:t>=40;</w:t>
            </w:r>
          </w:p>
          <w:p w14:paraId="7347642C" w14:textId="77777777" w:rsidR="002E578B" w:rsidRDefault="002E578B" w:rsidP="002E578B">
            <w:pPr>
              <w:pStyle w:val="211"/>
            </w:pPr>
            <w:r>
              <w:t xml:space="preserve">% </w:t>
            </w:r>
            <w:proofErr w:type="spellStart"/>
            <w:r>
              <w:t>layer_size</w:t>
            </w:r>
            <w:proofErr w:type="spellEnd"/>
            <w:proofErr w:type="gramStart"/>
            <w:r>
              <w:t>=[</w:t>
            </w:r>
            <w:proofErr w:type="spellStart"/>
            <w:proofErr w:type="gramEnd"/>
            <w:r>
              <w:t>input_size</w:t>
            </w:r>
            <w:proofErr w:type="spellEnd"/>
            <w:r>
              <w:t xml:space="preserve"> 56</w:t>
            </w:r>
          </w:p>
          <w:p w14:paraId="14DAD8C9" w14:textId="77777777" w:rsidR="002E578B" w:rsidRDefault="002E578B" w:rsidP="002E578B">
            <w:pPr>
              <w:pStyle w:val="211"/>
            </w:pPr>
            <w:r>
              <w:t>%                      0 270</w:t>
            </w:r>
          </w:p>
          <w:p w14:paraId="2ABB409B" w14:textId="77777777" w:rsidR="002E578B" w:rsidRDefault="002E578B" w:rsidP="002E578B">
            <w:pPr>
              <w:pStyle w:val="211"/>
            </w:pPr>
            <w:r>
              <w:t>%                      0 90</w:t>
            </w:r>
          </w:p>
          <w:p w14:paraId="6CAA4CE1" w14:textId="77777777" w:rsidR="002E578B" w:rsidRDefault="002E578B" w:rsidP="002E578B">
            <w:pPr>
              <w:pStyle w:val="211"/>
            </w:pPr>
            <w:r>
              <w:t>%                      0 30</w:t>
            </w:r>
          </w:p>
          <w:p w14:paraId="5C543405" w14:textId="77777777" w:rsidR="002E578B" w:rsidRDefault="002E578B" w:rsidP="002E578B">
            <w:pPr>
              <w:pStyle w:val="211"/>
            </w:pPr>
            <w:r>
              <w:t>%                      0 10];</w:t>
            </w:r>
          </w:p>
          <w:p w14:paraId="255C8D64" w14:textId="77777777" w:rsidR="002E578B" w:rsidRDefault="002E578B" w:rsidP="002E578B">
            <w:pPr>
              <w:pStyle w:val="211"/>
            </w:pPr>
            <w:proofErr w:type="spellStart"/>
            <w:r>
              <w:t>layer_size</w:t>
            </w:r>
            <w:proofErr w:type="spellEnd"/>
            <w:proofErr w:type="gramStart"/>
            <w:r>
              <w:t>=[</w:t>
            </w:r>
            <w:proofErr w:type="spellStart"/>
            <w:proofErr w:type="gramEnd"/>
            <w:r>
              <w:t>input_size</w:t>
            </w:r>
            <w:proofErr w:type="spellEnd"/>
            <w:r>
              <w:t xml:space="preserve"> 56</w:t>
            </w:r>
          </w:p>
          <w:p w14:paraId="6AA90C8B" w14:textId="77777777" w:rsidR="002E578B" w:rsidRDefault="002E578B" w:rsidP="002E578B">
            <w:pPr>
              <w:pStyle w:val="211"/>
            </w:pPr>
            <w:r>
              <w:t xml:space="preserve">                     0 401</w:t>
            </w:r>
          </w:p>
          <w:p w14:paraId="72531AD1" w14:textId="77777777" w:rsidR="002E578B" w:rsidRDefault="002E578B" w:rsidP="002E578B">
            <w:pPr>
              <w:pStyle w:val="211"/>
            </w:pPr>
            <w:r>
              <w:t xml:space="preserve">                     0 191</w:t>
            </w:r>
          </w:p>
          <w:p w14:paraId="7938BA76" w14:textId="77777777" w:rsidR="002E578B" w:rsidRDefault="002E578B" w:rsidP="002E578B">
            <w:pPr>
              <w:pStyle w:val="211"/>
            </w:pPr>
            <w:r>
              <w:t xml:space="preserve">                     0 92</w:t>
            </w:r>
          </w:p>
          <w:p w14:paraId="1056287F" w14:textId="77777777" w:rsidR="002E578B" w:rsidRDefault="002E578B" w:rsidP="002E578B">
            <w:pPr>
              <w:pStyle w:val="211"/>
            </w:pPr>
            <w:r>
              <w:t xml:space="preserve">                     0 44</w:t>
            </w:r>
          </w:p>
          <w:p w14:paraId="545C4BB4" w14:textId="77777777" w:rsidR="002E578B" w:rsidRDefault="002E578B" w:rsidP="002E578B">
            <w:pPr>
              <w:pStyle w:val="211"/>
            </w:pPr>
            <w:r>
              <w:t xml:space="preserve">                     0 21</w:t>
            </w:r>
          </w:p>
          <w:p w14:paraId="73D121BD" w14:textId="77777777" w:rsidR="002E578B" w:rsidRDefault="002E578B" w:rsidP="002E578B">
            <w:pPr>
              <w:pStyle w:val="211"/>
            </w:pPr>
            <w:r>
              <w:t xml:space="preserve">                     0 10];</w:t>
            </w:r>
          </w:p>
          <w:p w14:paraId="39083856" w14:textId="77777777" w:rsidR="002E578B" w:rsidRDefault="002E578B" w:rsidP="002E578B">
            <w:pPr>
              <w:pStyle w:val="211"/>
            </w:pPr>
            <w:r>
              <w:t>L=size(layer_size,1);</w:t>
            </w:r>
          </w:p>
          <w:p w14:paraId="0B660BA5" w14:textId="77777777" w:rsidR="002E578B" w:rsidRDefault="002E578B" w:rsidP="002E578B">
            <w:pPr>
              <w:pStyle w:val="211"/>
            </w:pPr>
            <w:r>
              <w:t xml:space="preserve"> </w:t>
            </w:r>
          </w:p>
          <w:p w14:paraId="64D96898" w14:textId="77777777" w:rsidR="002E578B" w:rsidRDefault="002E578B" w:rsidP="002E578B">
            <w:pPr>
              <w:pStyle w:val="211"/>
            </w:pPr>
            <w:r>
              <w:t xml:space="preserve"> %% define network architecture</w:t>
            </w:r>
          </w:p>
          <w:p w14:paraId="038E7D24" w14:textId="77777777" w:rsidR="002E578B" w:rsidRDefault="002E578B" w:rsidP="002E578B">
            <w:pPr>
              <w:pStyle w:val="211"/>
            </w:pPr>
            <w:proofErr w:type="spellStart"/>
            <w:r>
              <w:t>sigm</w:t>
            </w:r>
            <w:proofErr w:type="spellEnd"/>
            <w:r>
              <w:t xml:space="preserve">=@(s) </w:t>
            </w:r>
            <w:proofErr w:type="gramStart"/>
            <w:r>
              <w:t>1./</w:t>
            </w:r>
            <w:proofErr w:type="gramEnd"/>
            <w:r>
              <w:t>(1+exp(-s));</w:t>
            </w:r>
          </w:p>
          <w:p w14:paraId="0C639377" w14:textId="77777777" w:rsidR="002E578B" w:rsidRDefault="002E578B" w:rsidP="002E578B">
            <w:pPr>
              <w:pStyle w:val="211"/>
            </w:pPr>
            <w:proofErr w:type="spellStart"/>
            <w:r>
              <w:t>dsigm</w:t>
            </w:r>
            <w:proofErr w:type="spellEnd"/>
            <w:r>
              <w:t xml:space="preserve">=@(s) </w:t>
            </w:r>
            <w:proofErr w:type="spellStart"/>
            <w:r>
              <w:t>sigm</w:t>
            </w:r>
            <w:proofErr w:type="spellEnd"/>
            <w:r>
              <w:t>(s</w:t>
            </w:r>
            <w:proofErr w:type="gramStart"/>
            <w:r>
              <w:t>).*</w:t>
            </w:r>
            <w:proofErr w:type="gramEnd"/>
            <w:r>
              <w:t>(1-sigm(s));</w:t>
            </w:r>
          </w:p>
          <w:p w14:paraId="631CF759" w14:textId="77777777" w:rsidR="002E578B" w:rsidRDefault="002E578B" w:rsidP="002E578B">
            <w:pPr>
              <w:pStyle w:val="211"/>
            </w:pPr>
            <w:proofErr w:type="spellStart"/>
            <w:r>
              <w:t>relu</w:t>
            </w:r>
            <w:proofErr w:type="spellEnd"/>
            <w:r>
              <w:t xml:space="preserve"> = @(s) </w:t>
            </w:r>
            <w:proofErr w:type="gramStart"/>
            <w:r>
              <w:t>max(</w:t>
            </w:r>
            <w:proofErr w:type="gramEnd"/>
            <w:r>
              <w:t>0, s);</w:t>
            </w:r>
          </w:p>
          <w:p w14:paraId="6949F73B" w14:textId="77777777" w:rsidR="002E578B" w:rsidRDefault="002E578B" w:rsidP="002E578B">
            <w:pPr>
              <w:pStyle w:val="211"/>
            </w:pPr>
            <w:proofErr w:type="spellStart"/>
            <w:r>
              <w:t>drelu</w:t>
            </w:r>
            <w:proofErr w:type="spellEnd"/>
            <w:r>
              <w:t xml:space="preserve"> = @(s) s.*(s&gt;0);</w:t>
            </w:r>
          </w:p>
          <w:p w14:paraId="559E93D5" w14:textId="77777777" w:rsidR="002E578B" w:rsidRDefault="002E578B" w:rsidP="002E578B">
            <w:pPr>
              <w:pStyle w:val="211"/>
            </w:pPr>
            <w:proofErr w:type="spellStart"/>
            <w:r>
              <w:t>lin</w:t>
            </w:r>
            <w:proofErr w:type="spellEnd"/>
            <w:r>
              <w:t xml:space="preserve"> = @(s) s;</w:t>
            </w:r>
          </w:p>
          <w:p w14:paraId="3F9A46D1" w14:textId="77777777" w:rsidR="002E578B" w:rsidRDefault="002E578B" w:rsidP="002E578B">
            <w:pPr>
              <w:pStyle w:val="211"/>
            </w:pPr>
            <w:proofErr w:type="spellStart"/>
            <w:r>
              <w:t>dlin</w:t>
            </w:r>
            <w:proofErr w:type="spellEnd"/>
            <w:r>
              <w:t>=@(s) 1;</w:t>
            </w:r>
          </w:p>
          <w:p w14:paraId="1C9BA41B" w14:textId="77777777" w:rsidR="002E578B" w:rsidRDefault="002E578B" w:rsidP="002E578B">
            <w:pPr>
              <w:pStyle w:val="211"/>
            </w:pPr>
          </w:p>
          <w:p w14:paraId="19F37408" w14:textId="77777777" w:rsidR="002E578B" w:rsidRDefault="002E578B" w:rsidP="002E578B">
            <w:pPr>
              <w:pStyle w:val="211"/>
            </w:pPr>
            <w:r>
              <w:t>fs={[</w:t>
            </w:r>
            <w:proofErr w:type="gramStart"/>
            <w:r>
              <w:t>],</w:t>
            </w:r>
            <w:proofErr w:type="spellStart"/>
            <w:r>
              <w:t>sigm</w:t>
            </w:r>
            <w:proofErr w:type="gramEnd"/>
            <w:r>
              <w:t>,sigm,sigm,sigm,sigm,sigm,sigm</w:t>
            </w:r>
            <w:proofErr w:type="spellEnd"/>
            <w:r>
              <w:t>};</w:t>
            </w:r>
          </w:p>
          <w:p w14:paraId="2BB710AD" w14:textId="77777777" w:rsidR="002E578B" w:rsidRDefault="002E578B" w:rsidP="002E578B">
            <w:pPr>
              <w:pStyle w:val="211"/>
            </w:pPr>
            <w:proofErr w:type="spellStart"/>
            <w:r>
              <w:t>dfs</w:t>
            </w:r>
            <w:proofErr w:type="spellEnd"/>
            <w:r>
              <w:t>={[</w:t>
            </w:r>
            <w:proofErr w:type="gramStart"/>
            <w:r>
              <w:t>],</w:t>
            </w:r>
            <w:proofErr w:type="spellStart"/>
            <w:r>
              <w:t>dsigm</w:t>
            </w:r>
            <w:proofErr w:type="gramEnd"/>
            <w:r>
              <w:t>,dsigm,dsigm,dsigm,dsigm,dsigm</w:t>
            </w:r>
            <w:proofErr w:type="spellEnd"/>
            <w:r>
              <w:t>};</w:t>
            </w:r>
          </w:p>
          <w:p w14:paraId="29079869" w14:textId="77777777" w:rsidR="002E578B" w:rsidRDefault="002E578B" w:rsidP="002E578B">
            <w:pPr>
              <w:pStyle w:val="211"/>
            </w:pPr>
            <w:r>
              <w:t xml:space="preserve">% fs = {[], </w:t>
            </w:r>
            <w:proofErr w:type="spellStart"/>
            <w:r>
              <w:t>relu</w:t>
            </w:r>
            <w:proofErr w:type="spellEnd"/>
            <w:r>
              <w:t xml:space="preserve">, </w:t>
            </w:r>
            <w:proofErr w:type="spellStart"/>
            <w:r>
              <w:t>relu</w:t>
            </w:r>
            <w:proofErr w:type="spellEnd"/>
            <w:r>
              <w:t xml:space="preserve">, </w:t>
            </w:r>
            <w:proofErr w:type="spellStart"/>
            <w:r>
              <w:t>relu</w:t>
            </w:r>
            <w:proofErr w:type="spellEnd"/>
            <w:r>
              <w:t xml:space="preserve">, </w:t>
            </w:r>
            <w:proofErr w:type="spellStart"/>
            <w:r>
              <w:t>relu</w:t>
            </w:r>
            <w:proofErr w:type="spellEnd"/>
            <w:r>
              <w:t xml:space="preserve">, </w:t>
            </w:r>
            <w:proofErr w:type="spellStart"/>
            <w:r>
              <w:t>relu</w:t>
            </w:r>
            <w:proofErr w:type="spellEnd"/>
            <w:r>
              <w:t xml:space="preserve">, </w:t>
            </w:r>
            <w:proofErr w:type="spellStart"/>
            <w:r>
              <w:t>relu</w:t>
            </w:r>
            <w:proofErr w:type="spellEnd"/>
            <w:r>
              <w:t xml:space="preserve">, </w:t>
            </w:r>
            <w:proofErr w:type="spellStart"/>
            <w:r>
              <w:t>relu</w:t>
            </w:r>
            <w:proofErr w:type="spellEnd"/>
            <w:r>
              <w:t>};</w:t>
            </w:r>
          </w:p>
          <w:p w14:paraId="236ECCA3" w14:textId="77777777" w:rsidR="002E578B" w:rsidRDefault="002E578B" w:rsidP="002E578B">
            <w:pPr>
              <w:pStyle w:val="211"/>
            </w:pPr>
            <w:r>
              <w:t xml:space="preserve">% </w:t>
            </w:r>
            <w:proofErr w:type="spellStart"/>
            <w:r>
              <w:t>dfs</w:t>
            </w:r>
            <w:proofErr w:type="spellEnd"/>
            <w:r>
              <w:t xml:space="preserve"> = {[], </w:t>
            </w:r>
            <w:proofErr w:type="spellStart"/>
            <w:r>
              <w:t>drelu</w:t>
            </w:r>
            <w:proofErr w:type="spellEnd"/>
            <w:r>
              <w:t xml:space="preserve">, </w:t>
            </w:r>
            <w:proofErr w:type="spellStart"/>
            <w:r>
              <w:t>drelu</w:t>
            </w:r>
            <w:proofErr w:type="spellEnd"/>
            <w:r>
              <w:t xml:space="preserve">, </w:t>
            </w:r>
            <w:proofErr w:type="spellStart"/>
            <w:r>
              <w:t>drelu</w:t>
            </w:r>
            <w:proofErr w:type="spellEnd"/>
            <w:r>
              <w:t xml:space="preserve">, </w:t>
            </w:r>
            <w:proofErr w:type="spellStart"/>
            <w:r>
              <w:t>drelu</w:t>
            </w:r>
            <w:proofErr w:type="spellEnd"/>
            <w:r>
              <w:t xml:space="preserve">, </w:t>
            </w:r>
            <w:proofErr w:type="spellStart"/>
            <w:r>
              <w:t>drelu</w:t>
            </w:r>
            <w:proofErr w:type="spellEnd"/>
            <w:r>
              <w:t xml:space="preserve">, </w:t>
            </w:r>
            <w:proofErr w:type="spellStart"/>
            <w:r>
              <w:t>drelu</w:t>
            </w:r>
            <w:proofErr w:type="spellEnd"/>
            <w:r>
              <w:t xml:space="preserve">, </w:t>
            </w:r>
            <w:proofErr w:type="spellStart"/>
            <w:r>
              <w:t>drelu</w:t>
            </w:r>
            <w:proofErr w:type="spellEnd"/>
            <w:r>
              <w:t>};</w:t>
            </w:r>
          </w:p>
          <w:p w14:paraId="6CAD508B" w14:textId="77777777" w:rsidR="002E578B" w:rsidRDefault="002E578B" w:rsidP="002E578B">
            <w:pPr>
              <w:pStyle w:val="211"/>
            </w:pPr>
          </w:p>
          <w:p w14:paraId="4FF7E1B3" w14:textId="77777777" w:rsidR="002E578B" w:rsidRDefault="002E578B" w:rsidP="002E578B">
            <w:pPr>
              <w:pStyle w:val="211"/>
            </w:pPr>
            <w:r>
              <w:t>%% initialize weights</w:t>
            </w:r>
          </w:p>
          <w:p w14:paraId="739A7DF2" w14:textId="77777777" w:rsidR="002E578B" w:rsidRDefault="002E578B" w:rsidP="002E578B">
            <w:pPr>
              <w:pStyle w:val="211"/>
            </w:pPr>
            <w:r>
              <w:t>w=cell(L-1,1);</w:t>
            </w:r>
          </w:p>
          <w:p w14:paraId="08DE98AA" w14:textId="77777777" w:rsidR="002E578B" w:rsidRDefault="002E578B" w:rsidP="002E578B">
            <w:pPr>
              <w:pStyle w:val="211"/>
            </w:pPr>
            <w:r>
              <w:t>for l=</w:t>
            </w:r>
            <w:proofErr w:type="gramStart"/>
            <w:r>
              <w:t>1:L</w:t>
            </w:r>
            <w:proofErr w:type="gramEnd"/>
            <w:r>
              <w:t>-1</w:t>
            </w:r>
          </w:p>
          <w:p w14:paraId="69AB599C" w14:textId="77777777" w:rsidR="002E578B" w:rsidRDefault="002E578B" w:rsidP="002E578B">
            <w:pPr>
              <w:pStyle w:val="211"/>
            </w:pPr>
            <w:r>
              <w:t xml:space="preserve">    w{l} = (</w:t>
            </w:r>
            <w:proofErr w:type="spellStart"/>
            <w:proofErr w:type="gramStart"/>
            <w:r>
              <w:t>randn</w:t>
            </w:r>
            <w:proofErr w:type="spellEnd"/>
            <w:r>
              <w:t>(</w:t>
            </w:r>
            <w:proofErr w:type="spellStart"/>
            <w:proofErr w:type="gramEnd"/>
            <w:r>
              <w:t>layer_size</w:t>
            </w:r>
            <w:proofErr w:type="spellEnd"/>
            <w:r>
              <w:t>(l+1, 2), sum(</w:t>
            </w:r>
            <w:proofErr w:type="spellStart"/>
            <w:r>
              <w:t>layer_size</w:t>
            </w:r>
            <w:proofErr w:type="spellEnd"/>
            <w:r>
              <w:t>(l, :)))) * ...</w:t>
            </w:r>
          </w:p>
          <w:p w14:paraId="6D99AADB" w14:textId="77777777" w:rsidR="002E578B" w:rsidRDefault="002E578B" w:rsidP="002E578B">
            <w:pPr>
              <w:pStyle w:val="211"/>
            </w:pPr>
            <w:r>
              <w:t xml:space="preserve">        </w:t>
            </w:r>
            <w:proofErr w:type="gramStart"/>
            <w:r>
              <w:t>sqrt(</w:t>
            </w:r>
            <w:proofErr w:type="gramEnd"/>
            <w:r>
              <w:t xml:space="preserve">6/( </w:t>
            </w:r>
            <w:proofErr w:type="spellStart"/>
            <w:r>
              <w:t>layer_size</w:t>
            </w:r>
            <w:proofErr w:type="spellEnd"/>
            <w:r>
              <w:t>(l+1, 2) + sum(</w:t>
            </w:r>
            <w:proofErr w:type="spellStart"/>
            <w:r>
              <w:t>layer_size</w:t>
            </w:r>
            <w:proofErr w:type="spellEnd"/>
            <w:r>
              <w:t>(l,:)) ));</w:t>
            </w:r>
          </w:p>
          <w:p w14:paraId="3B3C970F" w14:textId="77777777" w:rsidR="002E578B" w:rsidRDefault="002E578B" w:rsidP="002E578B">
            <w:pPr>
              <w:pStyle w:val="211"/>
            </w:pPr>
            <w:r>
              <w:t xml:space="preserve">    </w:t>
            </w:r>
            <w:proofErr w:type="spellStart"/>
            <w:r>
              <w:t>w_mean</w:t>
            </w:r>
            <w:proofErr w:type="spellEnd"/>
            <w:r>
              <w:t>{l} = [];</w:t>
            </w:r>
          </w:p>
          <w:p w14:paraId="1E7BEBE6" w14:textId="77777777" w:rsidR="002E578B" w:rsidRDefault="002E578B" w:rsidP="002E578B">
            <w:pPr>
              <w:pStyle w:val="211"/>
            </w:pPr>
            <w:r>
              <w:t xml:space="preserve">    </w:t>
            </w:r>
            <w:proofErr w:type="spellStart"/>
            <w:r>
              <w:t>w_std</w:t>
            </w:r>
            <w:proofErr w:type="spellEnd"/>
            <w:r>
              <w:t>{l} = [];</w:t>
            </w:r>
          </w:p>
          <w:p w14:paraId="13159B0B" w14:textId="77777777" w:rsidR="002E578B" w:rsidRDefault="002E578B" w:rsidP="002E578B">
            <w:pPr>
              <w:pStyle w:val="211"/>
            </w:pPr>
            <w:r>
              <w:t>end</w:t>
            </w:r>
          </w:p>
          <w:p w14:paraId="3EE9A939" w14:textId="77777777" w:rsidR="002E578B" w:rsidRDefault="002E578B" w:rsidP="002E578B">
            <w:pPr>
              <w:pStyle w:val="211"/>
            </w:pPr>
          </w:p>
          <w:p w14:paraId="250DBA56" w14:textId="77777777" w:rsidR="002E578B" w:rsidRDefault="002E578B" w:rsidP="002E578B">
            <w:pPr>
              <w:pStyle w:val="211"/>
            </w:pPr>
            <w:r>
              <w:t>%% train</w:t>
            </w:r>
          </w:p>
          <w:p w14:paraId="1AB24BC9" w14:textId="77777777" w:rsidR="002E578B" w:rsidRDefault="002E578B" w:rsidP="002E578B">
            <w:pPr>
              <w:pStyle w:val="211"/>
            </w:pPr>
            <w:r>
              <w:t>J</w:t>
            </w:r>
            <w:proofErr w:type="gramStart"/>
            <w:r>
              <w:t>=[</w:t>
            </w:r>
            <w:proofErr w:type="gramEnd"/>
            <w:r>
              <w:t>];</w:t>
            </w:r>
          </w:p>
          <w:p w14:paraId="45122FFE" w14:textId="77777777" w:rsidR="002E578B" w:rsidRDefault="002E578B" w:rsidP="002E578B">
            <w:pPr>
              <w:pStyle w:val="211"/>
            </w:pPr>
            <w:r>
              <w:t>Acc = []; % array to store accuracy of each mini batch</w:t>
            </w:r>
          </w:p>
          <w:p w14:paraId="65C7F22C" w14:textId="77777777" w:rsidR="002E578B" w:rsidRDefault="002E578B" w:rsidP="002E578B">
            <w:pPr>
              <w:pStyle w:val="211"/>
            </w:pPr>
            <w:r>
              <w:t>x=cell(L,1);</w:t>
            </w:r>
          </w:p>
          <w:p w14:paraId="42A26617" w14:textId="77777777" w:rsidR="002E578B" w:rsidRDefault="002E578B" w:rsidP="002E578B">
            <w:pPr>
              <w:pStyle w:val="211"/>
            </w:pPr>
            <w:r>
              <w:t>a=cell(L,1);</w:t>
            </w:r>
          </w:p>
          <w:p w14:paraId="6B334D9B" w14:textId="77777777" w:rsidR="002E578B" w:rsidRDefault="002E578B" w:rsidP="002E578B">
            <w:pPr>
              <w:pStyle w:val="211"/>
            </w:pPr>
            <w:r>
              <w:t>z=cell(L,1);</w:t>
            </w:r>
          </w:p>
          <w:p w14:paraId="2A351790" w14:textId="77777777" w:rsidR="002E578B" w:rsidRDefault="002E578B" w:rsidP="002E578B">
            <w:pPr>
              <w:pStyle w:val="211"/>
            </w:pPr>
            <w:r>
              <w:t>delta=cell(L,1);</w:t>
            </w:r>
          </w:p>
          <w:p w14:paraId="51D5CAA6" w14:textId="77777777" w:rsidR="002E578B" w:rsidRDefault="002E578B" w:rsidP="002E578B">
            <w:pPr>
              <w:pStyle w:val="211"/>
            </w:pPr>
          </w:p>
          <w:p w14:paraId="11CC2C42" w14:textId="77777777" w:rsidR="002E578B" w:rsidRDefault="002E578B" w:rsidP="002E578B">
            <w:pPr>
              <w:pStyle w:val="211"/>
            </w:pPr>
            <w:r>
              <w:t>%% loop</w:t>
            </w:r>
          </w:p>
          <w:p w14:paraId="60CA8D4E" w14:textId="77777777" w:rsidR="002E578B" w:rsidRDefault="002E578B" w:rsidP="002E578B">
            <w:pPr>
              <w:pStyle w:val="211"/>
            </w:pPr>
            <w:r>
              <w:t xml:space="preserve">for </w:t>
            </w:r>
            <w:proofErr w:type="spellStart"/>
            <w:r>
              <w:t>iter</w:t>
            </w:r>
            <w:proofErr w:type="spellEnd"/>
            <w:r>
              <w:t>=1:max_iter</w:t>
            </w:r>
          </w:p>
          <w:p w14:paraId="559BE56B" w14:textId="77777777" w:rsidR="002E578B" w:rsidRDefault="002E578B" w:rsidP="002E578B">
            <w:pPr>
              <w:pStyle w:val="211"/>
            </w:pPr>
            <w:r>
              <w:t xml:space="preserve">    </w:t>
            </w:r>
            <w:proofErr w:type="spellStart"/>
            <w:r>
              <w:t>ind</w:t>
            </w:r>
            <w:proofErr w:type="spellEnd"/>
            <w:r>
              <w:t>=</w:t>
            </w:r>
            <w:proofErr w:type="spellStart"/>
            <w:r>
              <w:t>randperm</w:t>
            </w:r>
            <w:proofErr w:type="spellEnd"/>
            <w:r>
              <w:t>(</w:t>
            </w:r>
            <w:proofErr w:type="spellStart"/>
            <w:r>
              <w:t>train_size</w:t>
            </w:r>
            <w:proofErr w:type="spellEnd"/>
            <w:r>
              <w:t>);</w:t>
            </w:r>
          </w:p>
          <w:p w14:paraId="58BD0BEB" w14:textId="77777777" w:rsidR="002E578B" w:rsidRDefault="002E578B" w:rsidP="002E578B">
            <w:pPr>
              <w:pStyle w:val="211"/>
            </w:pPr>
            <w:r>
              <w:t xml:space="preserve">    for k=</w:t>
            </w:r>
            <w:proofErr w:type="gramStart"/>
            <w:r>
              <w:t>1:ceil</w:t>
            </w:r>
            <w:proofErr w:type="gramEnd"/>
            <w:r>
              <w:t>(</w:t>
            </w:r>
            <w:proofErr w:type="spellStart"/>
            <w:r>
              <w:t>train_size</w:t>
            </w:r>
            <w:proofErr w:type="spellEnd"/>
            <w:r>
              <w:t>/</w:t>
            </w:r>
            <w:proofErr w:type="spellStart"/>
            <w:r>
              <w:t>mini_batch</w:t>
            </w:r>
            <w:proofErr w:type="spellEnd"/>
            <w:r>
              <w:t>)</w:t>
            </w:r>
          </w:p>
          <w:p w14:paraId="677F0C3D" w14:textId="77777777" w:rsidR="002E578B" w:rsidRDefault="002E578B" w:rsidP="002E578B">
            <w:pPr>
              <w:pStyle w:val="211"/>
            </w:pPr>
            <w:r>
              <w:t xml:space="preserve">        % </w:t>
            </w:r>
            <w:proofErr w:type="spellStart"/>
            <w:r>
              <w:t>preapre</w:t>
            </w:r>
            <w:proofErr w:type="spellEnd"/>
            <w:r>
              <w:t xml:space="preserve"> the internal input</w:t>
            </w:r>
          </w:p>
          <w:p w14:paraId="10056026" w14:textId="77777777" w:rsidR="002E578B" w:rsidRDefault="002E578B" w:rsidP="002E578B">
            <w:pPr>
              <w:pStyle w:val="211"/>
            </w:pPr>
            <w:r>
              <w:t xml:space="preserve">        a{</w:t>
            </w:r>
            <w:proofErr w:type="gramStart"/>
            <w:r>
              <w:t>1}=</w:t>
            </w:r>
            <w:proofErr w:type="gramEnd"/>
            <w:r>
              <w:t>zeros(</w:t>
            </w:r>
            <w:proofErr w:type="spellStart"/>
            <w:r>
              <w:t>layer_size</w:t>
            </w:r>
            <w:proofErr w:type="spellEnd"/>
            <w:r>
              <w:t>(1,2),</w:t>
            </w:r>
            <w:proofErr w:type="spellStart"/>
            <w:r>
              <w:t>mini_batch</w:t>
            </w:r>
            <w:proofErr w:type="spellEnd"/>
            <w:r>
              <w:t>);</w:t>
            </w:r>
          </w:p>
          <w:p w14:paraId="39463911" w14:textId="77777777" w:rsidR="002E578B" w:rsidRDefault="002E578B" w:rsidP="002E578B">
            <w:pPr>
              <w:pStyle w:val="211"/>
            </w:pPr>
            <w:r>
              <w:t xml:space="preserve">        % prepare external input</w:t>
            </w:r>
          </w:p>
          <w:p w14:paraId="560821E8" w14:textId="77777777" w:rsidR="002E578B" w:rsidRDefault="002E578B" w:rsidP="002E578B">
            <w:pPr>
              <w:pStyle w:val="211"/>
            </w:pPr>
            <w:r>
              <w:t xml:space="preserve">        for l=</w:t>
            </w:r>
            <w:proofErr w:type="gramStart"/>
            <w:r>
              <w:t>1:L</w:t>
            </w:r>
            <w:proofErr w:type="gramEnd"/>
          </w:p>
          <w:p w14:paraId="1109AE3B" w14:textId="77777777" w:rsidR="002E578B" w:rsidRDefault="002E578B" w:rsidP="002E578B">
            <w:pPr>
              <w:pStyle w:val="211"/>
            </w:pPr>
            <w:r>
              <w:t xml:space="preserve">            x{l}=X_train{l}</w:t>
            </w:r>
            <w:proofErr w:type="gramStart"/>
            <w:r>
              <w:t>(:,</w:t>
            </w:r>
            <w:proofErr w:type="gramEnd"/>
            <w:r>
              <w:t>ind((k-1)*mini_batch+1:min(k*mini_batch,train_size)));</w:t>
            </w:r>
          </w:p>
          <w:p w14:paraId="3B6DC4F5" w14:textId="77777777" w:rsidR="002E578B" w:rsidRDefault="002E578B" w:rsidP="002E578B">
            <w:pPr>
              <w:pStyle w:val="211"/>
            </w:pPr>
            <w:r>
              <w:t xml:space="preserve">        end</w:t>
            </w:r>
          </w:p>
          <w:p w14:paraId="7D29B554" w14:textId="77777777" w:rsidR="002E578B" w:rsidRDefault="002E578B" w:rsidP="002E578B">
            <w:pPr>
              <w:pStyle w:val="211"/>
            </w:pPr>
            <w:r>
              <w:t xml:space="preserve">        % prepare labels</w:t>
            </w:r>
          </w:p>
          <w:p w14:paraId="441E5EE9" w14:textId="77777777" w:rsidR="002E578B" w:rsidRDefault="002E578B" w:rsidP="002E578B">
            <w:pPr>
              <w:pStyle w:val="211"/>
            </w:pPr>
            <w:r>
              <w:t xml:space="preserve">        % prepare targets</w:t>
            </w:r>
          </w:p>
          <w:p w14:paraId="5C2BF32D" w14:textId="77777777" w:rsidR="002E578B" w:rsidRDefault="002E578B" w:rsidP="002E578B">
            <w:pPr>
              <w:pStyle w:val="211"/>
            </w:pPr>
            <w:r>
              <w:t xml:space="preserve">        y = trainLabels</w:t>
            </w:r>
            <w:proofErr w:type="gramStart"/>
            <w:r>
              <w:t>(:,</w:t>
            </w:r>
            <w:proofErr w:type="gramEnd"/>
            <w:r>
              <w:t>ind((k-1)*mini_batch+1:min(k*mini_batch,train_size)));</w:t>
            </w:r>
          </w:p>
          <w:p w14:paraId="1D1CD9B8" w14:textId="77777777" w:rsidR="002E578B" w:rsidRDefault="002E578B" w:rsidP="002E578B">
            <w:pPr>
              <w:pStyle w:val="211"/>
            </w:pPr>
            <w:r>
              <w:t xml:space="preserve">        </w:t>
            </w:r>
          </w:p>
          <w:p w14:paraId="76D92F8C" w14:textId="77777777" w:rsidR="002E578B" w:rsidRDefault="002E578B" w:rsidP="002E578B">
            <w:pPr>
              <w:pStyle w:val="211"/>
            </w:pPr>
            <w:r>
              <w:t xml:space="preserve">        % batch forward computation</w:t>
            </w:r>
          </w:p>
          <w:p w14:paraId="0502078C" w14:textId="77777777" w:rsidR="002E578B" w:rsidRDefault="002E578B" w:rsidP="002E578B">
            <w:pPr>
              <w:pStyle w:val="211"/>
            </w:pPr>
            <w:r>
              <w:t xml:space="preserve">        for l=</w:t>
            </w:r>
            <w:proofErr w:type="gramStart"/>
            <w:r>
              <w:t>1:L</w:t>
            </w:r>
            <w:proofErr w:type="gramEnd"/>
            <w:r>
              <w:t>-1</w:t>
            </w:r>
          </w:p>
          <w:p w14:paraId="39E838BD" w14:textId="77777777" w:rsidR="002E578B" w:rsidRDefault="002E578B" w:rsidP="002E578B">
            <w:pPr>
              <w:pStyle w:val="211"/>
            </w:pPr>
            <w:r>
              <w:lastRenderedPageBreak/>
              <w:t xml:space="preserve">            [a{1+l</w:t>
            </w:r>
            <w:proofErr w:type="gramStart"/>
            <w:r>
              <w:t>},z</w:t>
            </w:r>
            <w:proofErr w:type="gramEnd"/>
            <w:r>
              <w:t>{1+l}]=fc(w{l},a{l},x{l},fs{l+1});</w:t>
            </w:r>
          </w:p>
          <w:p w14:paraId="1CD56AF3" w14:textId="77777777" w:rsidR="002E578B" w:rsidRDefault="002E578B" w:rsidP="002E578B">
            <w:pPr>
              <w:pStyle w:val="211"/>
            </w:pPr>
            <w:r>
              <w:t xml:space="preserve">        end</w:t>
            </w:r>
          </w:p>
          <w:p w14:paraId="4274C046" w14:textId="77777777" w:rsidR="002E578B" w:rsidRDefault="002E578B" w:rsidP="002E578B">
            <w:pPr>
              <w:pStyle w:val="211"/>
            </w:pPr>
            <w:r>
              <w:t xml:space="preserve">        %cost function and error</w:t>
            </w:r>
          </w:p>
          <w:p w14:paraId="140108A9" w14:textId="77777777" w:rsidR="002E578B" w:rsidRDefault="002E578B" w:rsidP="002E578B">
            <w:pPr>
              <w:pStyle w:val="211"/>
            </w:pPr>
            <w:r>
              <w:t xml:space="preserve">        J</w:t>
            </w:r>
            <w:proofErr w:type="gramStart"/>
            <w:r>
              <w:t>=[</w:t>
            </w:r>
            <w:proofErr w:type="gramEnd"/>
            <w:r>
              <w:t>J 1/2/</w:t>
            </w:r>
            <w:proofErr w:type="spellStart"/>
            <w:r>
              <w:t>mini_batch</w:t>
            </w:r>
            <w:proofErr w:type="spellEnd"/>
            <w:r>
              <w:t>*sum((a{L}(:)-y(:)).^2)];</w:t>
            </w:r>
          </w:p>
          <w:p w14:paraId="06B5FCF6" w14:textId="77777777" w:rsidR="002E578B" w:rsidRDefault="002E578B" w:rsidP="002E578B">
            <w:pPr>
              <w:pStyle w:val="211"/>
            </w:pPr>
            <w:r>
              <w:t xml:space="preserve">        Acc = [Acc accuracy(a{L}, y)]; </w:t>
            </w:r>
          </w:p>
          <w:p w14:paraId="0EB61A60" w14:textId="77777777" w:rsidR="002E578B" w:rsidRDefault="002E578B" w:rsidP="002E578B">
            <w:pPr>
              <w:pStyle w:val="211"/>
            </w:pPr>
            <w:r>
              <w:t xml:space="preserve">        </w:t>
            </w:r>
            <w:proofErr w:type="spellStart"/>
            <w:r>
              <w:t>mini_batch</w:t>
            </w:r>
            <w:proofErr w:type="spellEnd"/>
            <w:r>
              <w:t xml:space="preserve"> = size(a{L}, 2);</w:t>
            </w:r>
          </w:p>
          <w:p w14:paraId="7B1E8068" w14:textId="77777777" w:rsidR="002E578B" w:rsidRDefault="002E578B" w:rsidP="002E578B">
            <w:pPr>
              <w:pStyle w:val="211"/>
            </w:pPr>
            <w:r>
              <w:t xml:space="preserve">        delta{L}=(a{L}-y</w:t>
            </w:r>
            <w:proofErr w:type="gramStart"/>
            <w:r>
              <w:t>).*</w:t>
            </w:r>
            <w:proofErr w:type="spellStart"/>
            <w:proofErr w:type="gramEnd"/>
            <w:r>
              <w:t>dfs</w:t>
            </w:r>
            <w:proofErr w:type="spellEnd"/>
            <w:r>
              <w:t>{L}(z{L});</w:t>
            </w:r>
          </w:p>
          <w:p w14:paraId="5C310413" w14:textId="77777777" w:rsidR="002E578B" w:rsidRDefault="002E578B" w:rsidP="002E578B">
            <w:pPr>
              <w:pStyle w:val="211"/>
            </w:pPr>
            <w:r>
              <w:t xml:space="preserve">        % run </w:t>
            </w:r>
            <w:proofErr w:type="spellStart"/>
            <w:r>
              <w:t>bc</w:t>
            </w:r>
            <w:proofErr w:type="spellEnd"/>
          </w:p>
          <w:p w14:paraId="5F763520" w14:textId="77777777" w:rsidR="002E578B" w:rsidRDefault="002E578B" w:rsidP="002E578B">
            <w:pPr>
              <w:pStyle w:val="211"/>
            </w:pPr>
            <w:r>
              <w:t xml:space="preserve">        </w:t>
            </w:r>
          </w:p>
          <w:p w14:paraId="54E0FFDD" w14:textId="77777777" w:rsidR="002E578B" w:rsidRDefault="002E578B" w:rsidP="002E578B">
            <w:pPr>
              <w:pStyle w:val="211"/>
            </w:pPr>
            <w:r>
              <w:t xml:space="preserve">        for l=L-</w:t>
            </w:r>
            <w:proofErr w:type="gramStart"/>
            <w:r>
              <w:t>1:-</w:t>
            </w:r>
            <w:proofErr w:type="gramEnd"/>
            <w:r>
              <w:t>1:2</w:t>
            </w:r>
          </w:p>
          <w:p w14:paraId="56C4A90F" w14:textId="77777777" w:rsidR="002E578B" w:rsidRDefault="002E578B" w:rsidP="002E578B">
            <w:pPr>
              <w:pStyle w:val="211"/>
            </w:pPr>
            <w:r>
              <w:t xml:space="preserve">            delta{l}=</w:t>
            </w:r>
            <w:proofErr w:type="spellStart"/>
            <w:r>
              <w:t>bc</w:t>
            </w:r>
            <w:proofErr w:type="spellEnd"/>
            <w:r>
              <w:t>(w{l</w:t>
            </w:r>
            <w:proofErr w:type="gramStart"/>
            <w:r>
              <w:t>},z</w:t>
            </w:r>
            <w:proofErr w:type="gramEnd"/>
            <w:r>
              <w:t>{l},delta{l+1},</w:t>
            </w:r>
            <w:proofErr w:type="spellStart"/>
            <w:r>
              <w:t>dfs</w:t>
            </w:r>
            <w:proofErr w:type="spellEnd"/>
            <w:r>
              <w:t>{l});</w:t>
            </w:r>
          </w:p>
          <w:p w14:paraId="5196943E" w14:textId="77777777" w:rsidR="002E578B" w:rsidRDefault="002E578B" w:rsidP="002E578B">
            <w:pPr>
              <w:pStyle w:val="211"/>
            </w:pPr>
            <w:r>
              <w:t xml:space="preserve">        end</w:t>
            </w:r>
          </w:p>
          <w:p w14:paraId="18C1E8AA" w14:textId="77777777" w:rsidR="002E578B" w:rsidRDefault="002E578B" w:rsidP="002E578B">
            <w:pPr>
              <w:pStyle w:val="211"/>
            </w:pPr>
            <w:r>
              <w:t xml:space="preserve">        % update weight</w:t>
            </w:r>
          </w:p>
          <w:p w14:paraId="620788F0" w14:textId="77777777" w:rsidR="002E578B" w:rsidRDefault="002E578B" w:rsidP="002E578B">
            <w:pPr>
              <w:pStyle w:val="211"/>
            </w:pPr>
            <w:r>
              <w:t xml:space="preserve">        for l=</w:t>
            </w:r>
            <w:proofErr w:type="gramStart"/>
            <w:r>
              <w:t>1:L</w:t>
            </w:r>
            <w:proofErr w:type="gramEnd"/>
            <w:r>
              <w:t>-1</w:t>
            </w:r>
          </w:p>
          <w:p w14:paraId="561D4E74" w14:textId="77777777" w:rsidR="002E578B" w:rsidRDefault="002E578B" w:rsidP="002E578B">
            <w:pPr>
              <w:pStyle w:val="211"/>
            </w:pPr>
            <w:r>
              <w:t xml:space="preserve">            </w:t>
            </w:r>
            <w:proofErr w:type="spellStart"/>
            <w:r>
              <w:t>dw</w:t>
            </w:r>
            <w:proofErr w:type="spellEnd"/>
            <w:r>
              <w:t>=delta{l+</w:t>
            </w:r>
            <w:proofErr w:type="gramStart"/>
            <w:r>
              <w:t>1}*</w:t>
            </w:r>
            <w:proofErr w:type="gramEnd"/>
            <w:r>
              <w:t>[x{l};a{l}]' /</w:t>
            </w:r>
            <w:proofErr w:type="spellStart"/>
            <w:r>
              <w:t>mini_batch</w:t>
            </w:r>
            <w:proofErr w:type="spellEnd"/>
            <w:r>
              <w:t>;</w:t>
            </w:r>
          </w:p>
          <w:p w14:paraId="3D57AE3A" w14:textId="77777777" w:rsidR="002E578B" w:rsidRDefault="002E578B" w:rsidP="002E578B">
            <w:pPr>
              <w:pStyle w:val="211"/>
            </w:pPr>
            <w:r>
              <w:t xml:space="preserve">            w{l}=w{l}-alpha*</w:t>
            </w:r>
            <w:proofErr w:type="spellStart"/>
            <w:r>
              <w:t>dw</w:t>
            </w:r>
            <w:proofErr w:type="spellEnd"/>
            <w:r>
              <w:t>;</w:t>
            </w:r>
          </w:p>
          <w:p w14:paraId="67C3CB19" w14:textId="77777777" w:rsidR="002E578B" w:rsidRDefault="002E578B" w:rsidP="002E578B">
            <w:pPr>
              <w:pStyle w:val="211"/>
            </w:pPr>
            <w:r>
              <w:t xml:space="preserve">            </w:t>
            </w:r>
            <w:proofErr w:type="spellStart"/>
            <w:r>
              <w:t>w_mean</w:t>
            </w:r>
            <w:proofErr w:type="spellEnd"/>
            <w:r>
              <w:t>{l} = [</w:t>
            </w:r>
            <w:proofErr w:type="spellStart"/>
            <w:r>
              <w:t>w_mean</w:t>
            </w:r>
            <w:proofErr w:type="spellEnd"/>
            <w:r>
              <w:t>{l} mean(w{l</w:t>
            </w:r>
            <w:proofErr w:type="gramStart"/>
            <w:r>
              <w:t>}(</w:t>
            </w:r>
            <w:proofErr w:type="gramEnd"/>
            <w:r>
              <w:t>:))];</w:t>
            </w:r>
          </w:p>
          <w:p w14:paraId="5D536ABA" w14:textId="77777777" w:rsidR="002E578B" w:rsidRDefault="002E578B" w:rsidP="002E578B">
            <w:pPr>
              <w:pStyle w:val="211"/>
            </w:pPr>
            <w:r>
              <w:t xml:space="preserve">            </w:t>
            </w:r>
            <w:proofErr w:type="spellStart"/>
            <w:r>
              <w:t>w_std</w:t>
            </w:r>
            <w:proofErr w:type="spellEnd"/>
            <w:r>
              <w:t>{l} = [</w:t>
            </w:r>
            <w:proofErr w:type="spellStart"/>
            <w:r>
              <w:t>w_std</w:t>
            </w:r>
            <w:proofErr w:type="spellEnd"/>
            <w:r>
              <w:t>{l} std(w{l</w:t>
            </w:r>
            <w:proofErr w:type="gramStart"/>
            <w:r>
              <w:t>}(</w:t>
            </w:r>
            <w:proofErr w:type="gramEnd"/>
            <w:r>
              <w:t>:))];</w:t>
            </w:r>
          </w:p>
          <w:p w14:paraId="643249F2" w14:textId="77777777" w:rsidR="002E578B" w:rsidRDefault="002E578B" w:rsidP="002E578B">
            <w:pPr>
              <w:pStyle w:val="211"/>
            </w:pPr>
            <w:r>
              <w:t xml:space="preserve">        end</w:t>
            </w:r>
          </w:p>
          <w:p w14:paraId="784BA3B9" w14:textId="77777777" w:rsidR="002E578B" w:rsidRDefault="002E578B" w:rsidP="002E578B">
            <w:pPr>
              <w:pStyle w:val="211"/>
            </w:pPr>
            <w:r>
              <w:t xml:space="preserve">    end</w:t>
            </w:r>
          </w:p>
          <w:p w14:paraId="08D4F61C" w14:textId="77777777" w:rsidR="002E578B" w:rsidRDefault="002E578B" w:rsidP="002E578B">
            <w:pPr>
              <w:pStyle w:val="211"/>
            </w:pPr>
            <w:r>
              <w:t xml:space="preserve">    % end loop</w:t>
            </w:r>
          </w:p>
          <w:p w14:paraId="6CF2340F" w14:textId="77777777" w:rsidR="002E578B" w:rsidRDefault="002E578B" w:rsidP="002E578B">
            <w:pPr>
              <w:pStyle w:val="211"/>
            </w:pPr>
            <w:r>
              <w:t xml:space="preserve">    </w:t>
            </w:r>
          </w:p>
          <w:p w14:paraId="22C423E1" w14:textId="77777777" w:rsidR="002E578B" w:rsidRDefault="002E578B" w:rsidP="002E578B">
            <w:pPr>
              <w:pStyle w:val="211"/>
            </w:pPr>
            <w:r>
              <w:t xml:space="preserve">    if mod(iter,</w:t>
            </w:r>
            <w:proofErr w:type="gramStart"/>
            <w:r>
              <w:t>1)=</w:t>
            </w:r>
            <w:proofErr w:type="gramEnd"/>
            <w:r>
              <w:t>=0</w:t>
            </w:r>
          </w:p>
          <w:p w14:paraId="59A12F1A" w14:textId="77777777" w:rsidR="002E578B" w:rsidRDefault="002E578B" w:rsidP="002E578B">
            <w:pPr>
              <w:pStyle w:val="211"/>
            </w:pPr>
            <w:r>
              <w:t xml:space="preserve">        </w:t>
            </w:r>
            <w:proofErr w:type="spellStart"/>
            <w:proofErr w:type="gramStart"/>
            <w:r>
              <w:t>fprintf</w:t>
            </w:r>
            <w:proofErr w:type="spellEnd"/>
            <w:r>
              <w:t>(</w:t>
            </w:r>
            <w:proofErr w:type="gramEnd"/>
            <w:r>
              <w:t>'%</w:t>
            </w:r>
            <w:proofErr w:type="spellStart"/>
            <w:r>
              <w:t>i</w:t>
            </w:r>
            <w:proofErr w:type="spellEnd"/>
            <w:r>
              <w:t>/%</w:t>
            </w:r>
            <w:proofErr w:type="spellStart"/>
            <w:r>
              <w:t>i</w:t>
            </w:r>
            <w:proofErr w:type="spellEnd"/>
            <w:r>
              <w:t xml:space="preserve"> epochs: J=%.4f Acc=%.4f\n', </w:t>
            </w:r>
            <w:proofErr w:type="spellStart"/>
            <w:r>
              <w:t>iter</w:t>
            </w:r>
            <w:proofErr w:type="spellEnd"/>
            <w:r>
              <w:t xml:space="preserve">, </w:t>
            </w:r>
            <w:proofErr w:type="spellStart"/>
            <w:r>
              <w:t>max_iter</w:t>
            </w:r>
            <w:proofErr w:type="spellEnd"/>
            <w:r>
              <w:t>, J(end), Acc(end));</w:t>
            </w:r>
          </w:p>
          <w:p w14:paraId="1798D369" w14:textId="77777777" w:rsidR="002E578B" w:rsidRDefault="002E578B" w:rsidP="002E578B">
            <w:pPr>
              <w:pStyle w:val="211"/>
            </w:pPr>
            <w:r>
              <w:t xml:space="preserve">    end</w:t>
            </w:r>
          </w:p>
          <w:p w14:paraId="5CF32A40" w14:textId="77777777" w:rsidR="002E578B" w:rsidRDefault="002E578B" w:rsidP="002E578B">
            <w:pPr>
              <w:pStyle w:val="211"/>
            </w:pPr>
            <w:r>
              <w:t>end</w:t>
            </w:r>
          </w:p>
          <w:p w14:paraId="31156672" w14:textId="77777777" w:rsidR="002E578B" w:rsidRDefault="002E578B" w:rsidP="002E578B">
            <w:pPr>
              <w:pStyle w:val="211"/>
            </w:pPr>
          </w:p>
          <w:p w14:paraId="1D07EAAC" w14:textId="77777777" w:rsidR="002E578B" w:rsidRDefault="002E578B" w:rsidP="002E578B">
            <w:pPr>
              <w:pStyle w:val="211"/>
            </w:pPr>
            <w:r>
              <w:t>%% save model</w:t>
            </w:r>
          </w:p>
          <w:p w14:paraId="53C2985B" w14:textId="77777777" w:rsidR="002E578B" w:rsidRDefault="002E578B" w:rsidP="002E578B">
            <w:pPr>
              <w:pStyle w:val="211"/>
            </w:pPr>
            <w:r>
              <w:t xml:space="preserve">save model_7l_easy.mat w </w:t>
            </w:r>
            <w:proofErr w:type="spellStart"/>
            <w:r>
              <w:t>layer_size</w:t>
            </w:r>
            <w:proofErr w:type="spellEnd"/>
            <w:r>
              <w:t xml:space="preserve"> J </w:t>
            </w:r>
            <w:proofErr w:type="spellStart"/>
            <w:r>
              <w:t>w_mean</w:t>
            </w:r>
            <w:proofErr w:type="spellEnd"/>
            <w:r>
              <w:t xml:space="preserve"> </w:t>
            </w:r>
            <w:proofErr w:type="spellStart"/>
            <w:r>
              <w:t>w_std</w:t>
            </w:r>
            <w:proofErr w:type="spellEnd"/>
          </w:p>
          <w:p w14:paraId="6B5BCD06" w14:textId="77777777" w:rsidR="002E578B" w:rsidRDefault="002E578B" w:rsidP="002E578B">
            <w:pPr>
              <w:pStyle w:val="211"/>
            </w:pPr>
          </w:p>
          <w:p w14:paraId="3BD54396" w14:textId="77777777" w:rsidR="002E578B" w:rsidRDefault="002E578B" w:rsidP="002E578B">
            <w:pPr>
              <w:pStyle w:val="211"/>
            </w:pPr>
            <w:r>
              <w:t>%% display/listen to some results pairs</w:t>
            </w:r>
          </w:p>
          <w:p w14:paraId="7F8E9440" w14:textId="77777777" w:rsidR="002E578B" w:rsidRDefault="002E578B" w:rsidP="002E578B">
            <w:pPr>
              <w:pStyle w:val="211"/>
            </w:pPr>
          </w:p>
          <w:p w14:paraId="1BDA5563" w14:textId="77777777" w:rsidR="002E578B" w:rsidRDefault="002E578B" w:rsidP="002E578B">
            <w:pPr>
              <w:pStyle w:val="211"/>
            </w:pPr>
            <w:r>
              <w:t>% test on training set</w:t>
            </w:r>
          </w:p>
          <w:p w14:paraId="220A6D71" w14:textId="77777777" w:rsidR="002E578B" w:rsidRDefault="002E578B" w:rsidP="002E578B">
            <w:pPr>
              <w:pStyle w:val="211"/>
            </w:pPr>
            <w:proofErr w:type="gramStart"/>
            <w:r>
              <w:t>a{</w:t>
            </w:r>
            <w:proofErr w:type="gramEnd"/>
            <w:r>
              <w:t>1} = zeros(</w:t>
            </w:r>
            <w:proofErr w:type="spellStart"/>
            <w:r>
              <w:t>layer_size</w:t>
            </w:r>
            <w:proofErr w:type="spellEnd"/>
            <w:r>
              <w:t xml:space="preserve">(1,2), </w:t>
            </w:r>
            <w:proofErr w:type="spellStart"/>
            <w:r>
              <w:t>train_size</w:t>
            </w:r>
            <w:proofErr w:type="spellEnd"/>
            <w:r>
              <w:t>);</w:t>
            </w:r>
          </w:p>
          <w:p w14:paraId="05153D8E" w14:textId="77777777" w:rsidR="002E578B" w:rsidRDefault="002E578B" w:rsidP="002E578B">
            <w:pPr>
              <w:pStyle w:val="211"/>
            </w:pPr>
            <w:proofErr w:type="gramStart"/>
            <w:r>
              <w:t>x{</w:t>
            </w:r>
            <w:proofErr w:type="gramEnd"/>
            <w:r>
              <w:t xml:space="preserve">1} = </w:t>
            </w:r>
            <w:proofErr w:type="spellStart"/>
            <w:r>
              <w:t>X_train</w:t>
            </w:r>
            <w:proofErr w:type="spellEnd"/>
            <w:r>
              <w:t>{1};</w:t>
            </w:r>
          </w:p>
          <w:p w14:paraId="1AE7183A" w14:textId="77777777" w:rsidR="002E578B" w:rsidRDefault="002E578B" w:rsidP="002E578B">
            <w:pPr>
              <w:pStyle w:val="211"/>
            </w:pPr>
            <w:r>
              <w:t>for l=</w:t>
            </w:r>
            <w:proofErr w:type="gramStart"/>
            <w:r>
              <w:t>1:L</w:t>
            </w:r>
            <w:proofErr w:type="gramEnd"/>
            <w:r>
              <w:t>-1</w:t>
            </w:r>
          </w:p>
          <w:p w14:paraId="2E991FEB" w14:textId="77777777" w:rsidR="002E578B" w:rsidRDefault="002E578B" w:rsidP="002E578B">
            <w:pPr>
              <w:pStyle w:val="211"/>
            </w:pPr>
            <w:r>
              <w:t xml:space="preserve">    [a{1+l</w:t>
            </w:r>
            <w:proofErr w:type="gramStart"/>
            <w:r>
              <w:t>},z</w:t>
            </w:r>
            <w:proofErr w:type="gramEnd"/>
            <w:r>
              <w:t>{1+l}]=fc(w{l},a{l},x{l},fs{l+1});</w:t>
            </w:r>
          </w:p>
          <w:p w14:paraId="436A52B6" w14:textId="77777777" w:rsidR="002E578B" w:rsidRDefault="002E578B" w:rsidP="002E578B">
            <w:pPr>
              <w:pStyle w:val="211"/>
            </w:pPr>
            <w:r>
              <w:t>end</w:t>
            </w:r>
          </w:p>
          <w:p w14:paraId="60F3EFE0" w14:textId="77777777" w:rsidR="002E578B" w:rsidRDefault="002E578B" w:rsidP="002E578B">
            <w:pPr>
              <w:pStyle w:val="211"/>
            </w:pPr>
            <w:proofErr w:type="spellStart"/>
            <w:r>
              <w:t>train_acc</w:t>
            </w:r>
            <w:proofErr w:type="spellEnd"/>
            <w:r>
              <w:t xml:space="preserve"> = accuracy(a{L}, </w:t>
            </w:r>
            <w:proofErr w:type="spellStart"/>
            <w:r>
              <w:t>trainLabels</w:t>
            </w:r>
            <w:proofErr w:type="spellEnd"/>
            <w:r>
              <w:t>);</w:t>
            </w:r>
          </w:p>
          <w:p w14:paraId="09464376" w14:textId="77777777" w:rsidR="002E578B" w:rsidRDefault="002E578B" w:rsidP="002E578B">
            <w:pPr>
              <w:pStyle w:val="211"/>
            </w:pPr>
            <w:proofErr w:type="spellStart"/>
            <w:proofErr w:type="gramStart"/>
            <w:r>
              <w:t>fprintf</w:t>
            </w:r>
            <w:proofErr w:type="spellEnd"/>
            <w:r>
              <w:t>(</w:t>
            </w:r>
            <w:proofErr w:type="gramEnd"/>
            <w:r>
              <w:t xml:space="preserve">'Accuracy on training dataset is %f%%\n', </w:t>
            </w:r>
            <w:proofErr w:type="spellStart"/>
            <w:r>
              <w:t>train_acc</w:t>
            </w:r>
            <w:proofErr w:type="spellEnd"/>
            <w:r>
              <w:t>*100);</w:t>
            </w:r>
          </w:p>
          <w:p w14:paraId="6796CC99" w14:textId="77777777" w:rsidR="002E578B" w:rsidRDefault="002E578B" w:rsidP="002E578B">
            <w:pPr>
              <w:pStyle w:val="211"/>
            </w:pPr>
          </w:p>
          <w:p w14:paraId="1F33F568" w14:textId="77777777" w:rsidR="002E578B" w:rsidRDefault="002E578B" w:rsidP="002E578B">
            <w:pPr>
              <w:pStyle w:val="211"/>
            </w:pPr>
            <w:r>
              <w:t xml:space="preserve">%% </w:t>
            </w:r>
          </w:p>
          <w:p w14:paraId="275A58DF" w14:textId="77777777" w:rsidR="002E578B" w:rsidRDefault="002E578B" w:rsidP="002E578B">
            <w:pPr>
              <w:pStyle w:val="211"/>
            </w:pPr>
            <w:r>
              <w:t>% test on testing set</w:t>
            </w:r>
          </w:p>
          <w:p w14:paraId="50101E6E" w14:textId="77777777" w:rsidR="002E578B" w:rsidRDefault="002E578B" w:rsidP="002E578B">
            <w:pPr>
              <w:pStyle w:val="211"/>
            </w:pPr>
            <w:r>
              <w:t>a{</w:t>
            </w:r>
            <w:proofErr w:type="gramStart"/>
            <w:r>
              <w:t>1}=</w:t>
            </w:r>
            <w:proofErr w:type="gramEnd"/>
            <w:r>
              <w:t>zeros(</w:t>
            </w:r>
            <w:proofErr w:type="spellStart"/>
            <w:r>
              <w:t>layer_size</w:t>
            </w:r>
            <w:proofErr w:type="spellEnd"/>
            <w:r>
              <w:t>(1,2),</w:t>
            </w:r>
            <w:proofErr w:type="spellStart"/>
            <w:r>
              <w:t>test_size</w:t>
            </w:r>
            <w:proofErr w:type="spellEnd"/>
            <w:r>
              <w:t>);</w:t>
            </w:r>
          </w:p>
          <w:p w14:paraId="156C3D60" w14:textId="77777777" w:rsidR="002E578B" w:rsidRDefault="002E578B" w:rsidP="002E578B">
            <w:pPr>
              <w:pStyle w:val="211"/>
            </w:pPr>
            <w:proofErr w:type="gramStart"/>
            <w:r>
              <w:t>x{</w:t>
            </w:r>
            <w:proofErr w:type="gramEnd"/>
            <w:r>
              <w:t xml:space="preserve">1} = </w:t>
            </w:r>
            <w:proofErr w:type="spellStart"/>
            <w:r>
              <w:t>X_test</w:t>
            </w:r>
            <w:proofErr w:type="spellEnd"/>
            <w:r>
              <w:t>{1};</w:t>
            </w:r>
          </w:p>
          <w:p w14:paraId="747B566D" w14:textId="77777777" w:rsidR="002E578B" w:rsidRDefault="002E578B" w:rsidP="002E578B">
            <w:pPr>
              <w:pStyle w:val="211"/>
            </w:pPr>
            <w:r>
              <w:t>for l=</w:t>
            </w:r>
            <w:proofErr w:type="gramStart"/>
            <w:r>
              <w:t>1:L</w:t>
            </w:r>
            <w:proofErr w:type="gramEnd"/>
            <w:r>
              <w:t>-1</w:t>
            </w:r>
          </w:p>
          <w:p w14:paraId="3AAF8989" w14:textId="77777777" w:rsidR="002E578B" w:rsidRDefault="002E578B" w:rsidP="002E578B">
            <w:pPr>
              <w:pStyle w:val="211"/>
            </w:pPr>
            <w:r>
              <w:t xml:space="preserve">    [a{1+l</w:t>
            </w:r>
            <w:proofErr w:type="gramStart"/>
            <w:r>
              <w:t>},z</w:t>
            </w:r>
            <w:proofErr w:type="gramEnd"/>
            <w:r>
              <w:t>{1+l}]=fc(w{l},a{l},x{l},fs{l+1});</w:t>
            </w:r>
          </w:p>
          <w:p w14:paraId="7B3C2302" w14:textId="77777777" w:rsidR="002E578B" w:rsidRDefault="002E578B" w:rsidP="002E578B">
            <w:pPr>
              <w:pStyle w:val="211"/>
            </w:pPr>
            <w:r>
              <w:t>end</w:t>
            </w:r>
          </w:p>
          <w:p w14:paraId="4D18068D" w14:textId="77777777" w:rsidR="002E578B" w:rsidRDefault="002E578B" w:rsidP="002E578B">
            <w:pPr>
              <w:pStyle w:val="211"/>
            </w:pPr>
            <w:proofErr w:type="spellStart"/>
            <w:r>
              <w:t>test_acc</w:t>
            </w:r>
            <w:proofErr w:type="spellEnd"/>
            <w:r>
              <w:t xml:space="preserve"> = accuracy(a{L}, </w:t>
            </w:r>
            <w:proofErr w:type="spellStart"/>
            <w:r>
              <w:t>testLabels</w:t>
            </w:r>
            <w:proofErr w:type="spellEnd"/>
            <w:r>
              <w:t>);</w:t>
            </w:r>
          </w:p>
          <w:p w14:paraId="2DC02EC2" w14:textId="77777777" w:rsidR="002E578B" w:rsidRDefault="002E578B" w:rsidP="002E578B">
            <w:pPr>
              <w:pStyle w:val="211"/>
            </w:pPr>
            <w:proofErr w:type="spellStart"/>
            <w:proofErr w:type="gramStart"/>
            <w:r>
              <w:t>fprintf</w:t>
            </w:r>
            <w:proofErr w:type="spellEnd"/>
            <w:r>
              <w:t>(</w:t>
            </w:r>
            <w:proofErr w:type="gramEnd"/>
            <w:r>
              <w:t xml:space="preserve">'Accuracy on testing dataset is %f%%\n', </w:t>
            </w:r>
            <w:proofErr w:type="spellStart"/>
            <w:r>
              <w:t>test_acc</w:t>
            </w:r>
            <w:proofErr w:type="spellEnd"/>
            <w:r>
              <w:t>*100);</w:t>
            </w:r>
          </w:p>
          <w:p w14:paraId="65C45C5A" w14:textId="77777777" w:rsidR="002E578B" w:rsidRPr="002E578B" w:rsidRDefault="002E578B" w:rsidP="0031173E">
            <w:pPr>
              <w:pStyle w:val="211"/>
            </w:pPr>
          </w:p>
        </w:tc>
      </w:tr>
    </w:tbl>
    <w:p w14:paraId="5BD3EBFD" w14:textId="77777777" w:rsidR="002E578B" w:rsidRDefault="002E578B" w:rsidP="0031173E">
      <w:pPr>
        <w:pStyle w:val="211"/>
      </w:pPr>
    </w:p>
    <w:p w14:paraId="5FE9D30E" w14:textId="68AF3EA1" w:rsidR="00605697" w:rsidRPr="00EE3045" w:rsidRDefault="00605697" w:rsidP="00B96D60">
      <w:pPr>
        <w:pStyle w:val="1"/>
        <w:spacing w:beforeLines="50" w:before="145" w:afterLines="50" w:after="145" w:line="400" w:lineRule="exact"/>
        <w:rPr>
          <w:rFonts w:ascii="黑体" w:eastAsia="黑体"/>
          <w:b w:val="0"/>
          <w:bCs w:val="0"/>
          <w:sz w:val="24"/>
          <w:szCs w:val="24"/>
        </w:rPr>
      </w:pPr>
      <w:r w:rsidRPr="00EE3045">
        <w:rPr>
          <w:rFonts w:ascii="黑体" w:eastAsia="黑体" w:hint="eastAsia"/>
          <w:b w:val="0"/>
          <w:bCs w:val="0"/>
          <w:sz w:val="24"/>
          <w:szCs w:val="24"/>
        </w:rPr>
        <w:t>参</w:t>
      </w:r>
      <w:r w:rsidRPr="00EE3045">
        <w:rPr>
          <w:rFonts w:ascii="黑体" w:eastAsia="黑体"/>
          <w:b w:val="0"/>
          <w:bCs w:val="0"/>
          <w:sz w:val="24"/>
          <w:szCs w:val="24"/>
        </w:rPr>
        <w:t>考文献</w:t>
      </w:r>
    </w:p>
    <w:p w14:paraId="1223E9CD" w14:textId="4862B489" w:rsidR="000500F8" w:rsidRPr="00256DF8" w:rsidRDefault="00256DF8" w:rsidP="00256DF8">
      <w:pPr>
        <w:wordWrap w:val="0"/>
        <w:spacing w:line="400" w:lineRule="exact"/>
        <w:ind w:left="444" w:hangingChars="200" w:hanging="444"/>
        <w:rPr>
          <w:rFonts w:asciiTheme="minorEastAsia" w:eastAsiaTheme="minorEastAsia" w:hAnsiTheme="minorEastAsia"/>
        </w:rPr>
      </w:pPr>
      <w:r w:rsidRPr="00256DF8">
        <w:rPr>
          <w:rFonts w:asciiTheme="minorEastAsia" w:eastAsiaTheme="minorEastAsia" w:hAnsiTheme="minorEastAsia"/>
        </w:rPr>
        <w:t>[</w:t>
      </w:r>
      <w:r w:rsidR="008E4293">
        <w:rPr>
          <w:rFonts w:asciiTheme="minorEastAsia" w:eastAsiaTheme="minorEastAsia" w:hAnsiTheme="minorEastAsia" w:hint="eastAsia"/>
        </w:rPr>
        <w:t>1</w:t>
      </w:r>
      <w:r w:rsidRPr="00256DF8">
        <w:rPr>
          <w:rFonts w:asciiTheme="minorEastAsia" w:eastAsiaTheme="minorEastAsia" w:hAnsiTheme="minorEastAsia"/>
        </w:rPr>
        <w:t xml:space="preserve">] </w:t>
      </w:r>
      <w:proofErr w:type="spellStart"/>
      <w:r>
        <w:rPr>
          <w:rFonts w:asciiTheme="minorEastAsia" w:eastAsiaTheme="minorEastAsia" w:hAnsiTheme="minorEastAsia"/>
        </w:rPr>
        <w:t>Z</w:t>
      </w:r>
      <w:r w:rsidRPr="00256DF8">
        <w:rPr>
          <w:rFonts w:asciiTheme="minorEastAsia" w:eastAsiaTheme="minorEastAsia" w:hAnsiTheme="minorEastAsia"/>
        </w:rPr>
        <w:t>alando</w:t>
      </w:r>
      <w:proofErr w:type="spellEnd"/>
      <w:r>
        <w:rPr>
          <w:rFonts w:asciiTheme="minorEastAsia" w:eastAsiaTheme="minorEastAsia" w:hAnsiTheme="minorEastAsia"/>
        </w:rPr>
        <w:t xml:space="preserve"> R</w:t>
      </w:r>
      <w:r w:rsidRPr="00256DF8">
        <w:rPr>
          <w:rFonts w:asciiTheme="minorEastAsia" w:eastAsiaTheme="minorEastAsia" w:hAnsiTheme="minorEastAsia"/>
        </w:rPr>
        <w:t>esearch</w:t>
      </w:r>
      <w:r>
        <w:rPr>
          <w:rFonts w:asciiTheme="minorEastAsia" w:eastAsiaTheme="minorEastAsia" w:hAnsiTheme="minorEastAsia"/>
        </w:rPr>
        <w:t>.</w:t>
      </w:r>
      <w:r w:rsidRPr="00256DF8">
        <w:rPr>
          <w:rFonts w:asciiTheme="minorEastAsia" w:eastAsiaTheme="minorEastAsia" w:hAnsiTheme="minorEastAsia"/>
        </w:rPr>
        <w:t>fashion-</w:t>
      </w:r>
      <w:proofErr w:type="gramStart"/>
      <w:r w:rsidRPr="00256DF8">
        <w:rPr>
          <w:rFonts w:asciiTheme="minorEastAsia" w:eastAsiaTheme="minorEastAsia" w:hAnsiTheme="minorEastAsia"/>
        </w:rPr>
        <w:t>mnist.</w:t>
      </w:r>
      <w:r w:rsidR="000500F8" w:rsidRPr="00256DF8">
        <w:rPr>
          <w:rFonts w:asciiTheme="minorEastAsia" w:eastAsiaTheme="minorEastAsia" w:hAnsiTheme="minorEastAsia"/>
        </w:rPr>
        <w:t>https://github.com/zalandoresearch/fashion-mnist/</w:t>
      </w:r>
      <w:r w:rsidRPr="00256DF8">
        <w:rPr>
          <w:rFonts w:asciiTheme="minorEastAsia" w:eastAsiaTheme="minorEastAsia" w:hAnsiTheme="minorEastAsia"/>
        </w:rPr>
        <w:t>,2017</w:t>
      </w:r>
      <w:proofErr w:type="gramEnd"/>
    </w:p>
    <w:p w14:paraId="05E1B701" w14:textId="0DB4B5CD" w:rsidR="00AB5E01" w:rsidRPr="00912729" w:rsidRDefault="00AB5E01" w:rsidP="00E849F0">
      <w:pPr>
        <w:spacing w:line="400" w:lineRule="exact"/>
        <w:rPr>
          <w:i/>
          <w:color w:val="FF0000"/>
          <w:sz w:val="18"/>
          <w:szCs w:val="18"/>
        </w:rPr>
      </w:pPr>
    </w:p>
    <w:sectPr w:rsidR="00AB5E01" w:rsidRPr="00912729" w:rsidSect="003018A9">
      <w:headerReference w:type="default" r:id="rId13"/>
      <w:footerReference w:type="even" r:id="rId14"/>
      <w:footerReference w:type="default" r:id="rId15"/>
      <w:footerReference w:type="first" r:id="rId16"/>
      <w:pgSz w:w="10433" w:h="14742"/>
      <w:pgMar w:top="1361" w:right="1440" w:bottom="1361" w:left="1440" w:header="851" w:footer="992" w:gutter="0"/>
      <w:pgNumType w:start="0"/>
      <w:cols w:space="425"/>
      <w:titlePg/>
      <w:docGrid w:type="linesAndChars" w:linePitch="290" w:charSpace="-365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anjian" w:date="2005-01-20T09:48:00Z" w:initials="r">
    <w:p w14:paraId="18C3543B" w14:textId="77777777" w:rsidR="00B96D60" w:rsidRPr="00BA4228" w:rsidRDefault="00B96D60" w:rsidP="00BB61CD">
      <w:pPr>
        <w:pStyle w:val="a4"/>
      </w:pPr>
      <w:r>
        <w:rPr>
          <w:rStyle w:val="a3"/>
        </w:rPr>
        <w:annotationRef/>
      </w:r>
      <w:r w:rsidRPr="00BA4228">
        <w:rPr>
          <w:rFonts w:hint="eastAsia"/>
        </w:rPr>
        <w:t>二号黑体，居中</w:t>
      </w:r>
    </w:p>
  </w:comment>
  <w:comment w:id="1" w:author="ruanjian" w:date="2005-01-20T09:48:00Z" w:initials="r">
    <w:p w14:paraId="18831A27" w14:textId="77777777" w:rsidR="00B96D60" w:rsidRPr="00BA4228" w:rsidRDefault="00B96D60" w:rsidP="00BB61CD">
      <w:pPr>
        <w:pStyle w:val="a4"/>
      </w:pPr>
      <w:r>
        <w:rPr>
          <w:rStyle w:val="a3"/>
        </w:rPr>
        <w:annotationRef/>
      </w:r>
      <w:r w:rsidRPr="00BA4228">
        <w:rPr>
          <w:rFonts w:hint="eastAsia"/>
        </w:rPr>
        <w:t>四号宋体</w:t>
      </w:r>
      <w:r w:rsidRPr="00BA4228">
        <w:rPr>
          <w:rFonts w:hint="eastAsia"/>
        </w:rPr>
        <w:t xml:space="preserve"> </w:t>
      </w:r>
      <w:r w:rsidRPr="00BA4228">
        <w:rPr>
          <w:rFonts w:hint="eastAsia"/>
        </w:rPr>
        <w:t>居中</w:t>
      </w:r>
    </w:p>
  </w:comment>
  <w:comment w:id="2" w:author="ruanjian" w:date="2005-01-25T09:46:00Z" w:initials="r">
    <w:p w14:paraId="788EFEEA" w14:textId="77777777" w:rsidR="00B96D60" w:rsidRPr="002905F2" w:rsidRDefault="00B96D60">
      <w:pPr>
        <w:pStyle w:val="a4"/>
      </w:pPr>
      <w:r>
        <w:rPr>
          <w:rStyle w:val="a3"/>
        </w:rPr>
        <w:annotationRef/>
      </w:r>
      <w:r>
        <w:rPr>
          <w:rFonts w:hint="eastAsia"/>
        </w:rPr>
        <w:t>有颜色的字为格式说明。打印正文时需删除。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C3543B" w15:done="0"/>
  <w15:commentEx w15:paraId="18831A27" w15:done="0"/>
  <w15:commentEx w15:paraId="788EFE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C3543B" w16cid:durableId="2177DB5E"/>
  <w16cid:commentId w16cid:paraId="18831A27" w16cid:durableId="2177DB5F"/>
  <w16cid:commentId w16cid:paraId="788EFEEA" w16cid:durableId="2177DB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2F980" w14:textId="77777777" w:rsidR="006F5D4E" w:rsidRDefault="006F5D4E">
      <w:r>
        <w:separator/>
      </w:r>
    </w:p>
  </w:endnote>
  <w:endnote w:type="continuationSeparator" w:id="0">
    <w:p w14:paraId="2B65BA56" w14:textId="77777777" w:rsidR="006F5D4E" w:rsidRDefault="006F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8F4BA" w14:textId="77777777" w:rsidR="00B96D60" w:rsidRDefault="00B96D60" w:rsidP="00912729">
    <w:pPr>
      <w:pStyle w:val="a8"/>
      <w:framePr w:wrap="around" w:vAnchor="text" w:hAnchor="margin" w:xAlign="center" w:y="1"/>
      <w:rPr>
        <w:rStyle w:val="a9"/>
      </w:rPr>
    </w:pPr>
    <w:r>
      <w:rPr>
        <w:rStyle w:val="a9"/>
        <w:rFonts w:hint="eastAsia"/>
      </w:rPr>
      <w:t>-</w:t>
    </w: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r>
      <w:rPr>
        <w:rStyle w:val="a9"/>
        <w:rFonts w:hint="eastAsia"/>
      </w:rPr>
      <w:t>-</w:t>
    </w:r>
  </w:p>
  <w:p w14:paraId="163161C3" w14:textId="77777777" w:rsidR="00B96D60" w:rsidRDefault="00B96D6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ADF45" w14:textId="77777777" w:rsidR="00B96D60" w:rsidRDefault="00B96D60" w:rsidP="00912729">
    <w:pPr>
      <w:pStyle w:val="a8"/>
      <w:framePr w:wrap="around" w:vAnchor="text" w:hAnchor="margin" w:xAlign="center" w:y="1"/>
      <w:rPr>
        <w:rStyle w:val="a9"/>
      </w:rPr>
    </w:pPr>
    <w:r>
      <w:rPr>
        <w:rStyle w:val="a9"/>
        <w:rFonts w:hint="eastAsia"/>
      </w:rPr>
      <w:t>-</w:t>
    </w:r>
    <w:r>
      <w:rPr>
        <w:rStyle w:val="a9"/>
      </w:rPr>
      <w:fldChar w:fldCharType="begin"/>
    </w:r>
    <w:r>
      <w:rPr>
        <w:rStyle w:val="a9"/>
      </w:rPr>
      <w:instrText xml:space="preserve">PAGE  </w:instrText>
    </w:r>
    <w:r>
      <w:rPr>
        <w:rStyle w:val="a9"/>
      </w:rPr>
      <w:fldChar w:fldCharType="separate"/>
    </w:r>
    <w:r w:rsidR="00246A2F">
      <w:rPr>
        <w:rStyle w:val="a9"/>
        <w:noProof/>
      </w:rPr>
      <w:t>3</w:t>
    </w:r>
    <w:r>
      <w:rPr>
        <w:rStyle w:val="a9"/>
      </w:rPr>
      <w:fldChar w:fldCharType="end"/>
    </w:r>
    <w:r>
      <w:rPr>
        <w:rStyle w:val="a9"/>
        <w:rFonts w:hint="eastAsia"/>
      </w:rPr>
      <w:t>-</w:t>
    </w:r>
  </w:p>
  <w:p w14:paraId="3D643EFF" w14:textId="77777777" w:rsidR="00B96D60" w:rsidRDefault="00B96D6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3ADB9" w14:textId="77777777" w:rsidR="00B96D60" w:rsidRPr="00CD3345" w:rsidRDefault="00B96D60" w:rsidP="00912729">
    <w:pPr>
      <w:pStyle w:val="a8"/>
      <w:rPr>
        <w:rStyle w:val="a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6FE54" w14:textId="77777777" w:rsidR="006F5D4E" w:rsidRDefault="006F5D4E">
      <w:r>
        <w:separator/>
      </w:r>
    </w:p>
  </w:footnote>
  <w:footnote w:type="continuationSeparator" w:id="0">
    <w:p w14:paraId="340E8328" w14:textId="77777777" w:rsidR="006F5D4E" w:rsidRDefault="006F5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AC16A" w14:textId="77777777" w:rsidR="00B96D60" w:rsidRDefault="00B96D60" w:rsidP="00B475C6">
    <w:pPr>
      <w:pStyle w:val="a7"/>
      <w:tabs>
        <w:tab w:val="clear" w:pos="4153"/>
        <w:tab w:val="clear" w:pos="8306"/>
        <w:tab w:val="left" w:pos="3663"/>
        <w:tab w:val="left" w:pos="5772"/>
      </w:tabs>
      <w:ind w:leftChars="-159" w:left="-49" w:rightChars="-156" w:right="-374" w:hangingChars="185" w:hanging="333"/>
      <w:jc w:val="both"/>
    </w:pPr>
    <w:r>
      <w:rPr>
        <w:rFonts w:hint="eastAsia"/>
      </w:rPr>
      <w:t>课程名称：</w:t>
    </w:r>
    <w:r>
      <w:rPr>
        <w:rFonts w:hint="eastAsia"/>
      </w:rPr>
      <w:tab/>
    </w:r>
    <w:r>
      <w:rPr>
        <w:rFonts w:hint="eastAsia"/>
      </w:rPr>
      <w:t>学生姓名：</w:t>
    </w:r>
    <w:r>
      <w:rPr>
        <w:rFonts w:hint="eastAsia"/>
      </w:rPr>
      <w:tab/>
    </w:r>
    <w:r>
      <w:rPr>
        <w:rFonts w:hint="eastAsia"/>
      </w:rPr>
      <w:t>学生学号：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1"/>
  <w:drawingGridVerticalSpacing w:val="14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4BE9"/>
    <w:rsid w:val="00035221"/>
    <w:rsid w:val="00044553"/>
    <w:rsid w:val="000500F8"/>
    <w:rsid w:val="0005486B"/>
    <w:rsid w:val="00062556"/>
    <w:rsid w:val="0008136C"/>
    <w:rsid w:val="00094D36"/>
    <w:rsid w:val="000A1C12"/>
    <w:rsid w:val="000A1EEB"/>
    <w:rsid w:val="000A7643"/>
    <w:rsid w:val="000C434D"/>
    <w:rsid w:val="001126A3"/>
    <w:rsid w:val="00115CE8"/>
    <w:rsid w:val="00163D9A"/>
    <w:rsid w:val="001F7975"/>
    <w:rsid w:val="0020723C"/>
    <w:rsid w:val="00221A31"/>
    <w:rsid w:val="002228D6"/>
    <w:rsid w:val="00240E7A"/>
    <w:rsid w:val="00246A2F"/>
    <w:rsid w:val="00256DF8"/>
    <w:rsid w:val="00263BE5"/>
    <w:rsid w:val="002728E2"/>
    <w:rsid w:val="002758D1"/>
    <w:rsid w:val="002C7F03"/>
    <w:rsid w:val="002E578B"/>
    <w:rsid w:val="003018A9"/>
    <w:rsid w:val="0031173E"/>
    <w:rsid w:val="003514DA"/>
    <w:rsid w:val="003623D6"/>
    <w:rsid w:val="003657F2"/>
    <w:rsid w:val="003D223D"/>
    <w:rsid w:val="003E1801"/>
    <w:rsid w:val="00402C3C"/>
    <w:rsid w:val="00410741"/>
    <w:rsid w:val="004165B0"/>
    <w:rsid w:val="00424A64"/>
    <w:rsid w:val="004315D5"/>
    <w:rsid w:val="004449F4"/>
    <w:rsid w:val="004711D2"/>
    <w:rsid w:val="00472717"/>
    <w:rsid w:val="004A02DD"/>
    <w:rsid w:val="004C722F"/>
    <w:rsid w:val="004D0284"/>
    <w:rsid w:val="00543A9E"/>
    <w:rsid w:val="005A4BBF"/>
    <w:rsid w:val="005A761E"/>
    <w:rsid w:val="005C4828"/>
    <w:rsid w:val="005D7AEA"/>
    <w:rsid w:val="005F38A4"/>
    <w:rsid w:val="00605697"/>
    <w:rsid w:val="00607156"/>
    <w:rsid w:val="0065617D"/>
    <w:rsid w:val="00672225"/>
    <w:rsid w:val="00683EB3"/>
    <w:rsid w:val="00697FE7"/>
    <w:rsid w:val="006A23B8"/>
    <w:rsid w:val="006A419C"/>
    <w:rsid w:val="006B1CDC"/>
    <w:rsid w:val="006D1347"/>
    <w:rsid w:val="006D3F31"/>
    <w:rsid w:val="006E7ABB"/>
    <w:rsid w:val="006F5D4E"/>
    <w:rsid w:val="0071131C"/>
    <w:rsid w:val="00727C9C"/>
    <w:rsid w:val="00774BCC"/>
    <w:rsid w:val="00776676"/>
    <w:rsid w:val="007C26B3"/>
    <w:rsid w:val="008120B7"/>
    <w:rsid w:val="00815810"/>
    <w:rsid w:val="008277AB"/>
    <w:rsid w:val="00853B06"/>
    <w:rsid w:val="008B093C"/>
    <w:rsid w:val="008B6E2C"/>
    <w:rsid w:val="008E4293"/>
    <w:rsid w:val="008F00DA"/>
    <w:rsid w:val="00912729"/>
    <w:rsid w:val="00921585"/>
    <w:rsid w:val="0094048F"/>
    <w:rsid w:val="00943436"/>
    <w:rsid w:val="0095024B"/>
    <w:rsid w:val="00975BBF"/>
    <w:rsid w:val="00983E24"/>
    <w:rsid w:val="009857AD"/>
    <w:rsid w:val="009A78D9"/>
    <w:rsid w:val="009C2076"/>
    <w:rsid w:val="009D7DF5"/>
    <w:rsid w:val="009F2626"/>
    <w:rsid w:val="009F5862"/>
    <w:rsid w:val="00A064DB"/>
    <w:rsid w:val="00A72CE6"/>
    <w:rsid w:val="00A73E38"/>
    <w:rsid w:val="00A77894"/>
    <w:rsid w:val="00A818FA"/>
    <w:rsid w:val="00A9622B"/>
    <w:rsid w:val="00A97269"/>
    <w:rsid w:val="00A97FFC"/>
    <w:rsid w:val="00AB5E01"/>
    <w:rsid w:val="00AB6EC3"/>
    <w:rsid w:val="00AC6C33"/>
    <w:rsid w:val="00AE49B1"/>
    <w:rsid w:val="00B02CF3"/>
    <w:rsid w:val="00B034E0"/>
    <w:rsid w:val="00B0541F"/>
    <w:rsid w:val="00B115FA"/>
    <w:rsid w:val="00B24317"/>
    <w:rsid w:val="00B475C6"/>
    <w:rsid w:val="00B919FD"/>
    <w:rsid w:val="00B93C7A"/>
    <w:rsid w:val="00B96D60"/>
    <w:rsid w:val="00BB355F"/>
    <w:rsid w:val="00BB61CD"/>
    <w:rsid w:val="00BC0028"/>
    <w:rsid w:val="00BE61C2"/>
    <w:rsid w:val="00BE72BD"/>
    <w:rsid w:val="00C34CB7"/>
    <w:rsid w:val="00C67CF7"/>
    <w:rsid w:val="00C802BF"/>
    <w:rsid w:val="00C86C0E"/>
    <w:rsid w:val="00CB3F3F"/>
    <w:rsid w:val="00CD3345"/>
    <w:rsid w:val="00CD726E"/>
    <w:rsid w:val="00CD78FC"/>
    <w:rsid w:val="00CF0E98"/>
    <w:rsid w:val="00CF7EE9"/>
    <w:rsid w:val="00D02B2B"/>
    <w:rsid w:val="00D3637D"/>
    <w:rsid w:val="00D37E54"/>
    <w:rsid w:val="00D4298A"/>
    <w:rsid w:val="00D712E1"/>
    <w:rsid w:val="00D84C1D"/>
    <w:rsid w:val="00D90018"/>
    <w:rsid w:val="00DF1C49"/>
    <w:rsid w:val="00DF444A"/>
    <w:rsid w:val="00E10155"/>
    <w:rsid w:val="00E54BE9"/>
    <w:rsid w:val="00E849F0"/>
    <w:rsid w:val="00E87BCE"/>
    <w:rsid w:val="00EB03A7"/>
    <w:rsid w:val="00EC0FB2"/>
    <w:rsid w:val="00EC53EA"/>
    <w:rsid w:val="00EE084B"/>
    <w:rsid w:val="00EE3045"/>
    <w:rsid w:val="00EE70C7"/>
    <w:rsid w:val="00EF00E0"/>
    <w:rsid w:val="00F0135E"/>
    <w:rsid w:val="00F02CD8"/>
    <w:rsid w:val="00F2485C"/>
    <w:rsid w:val="00F34ADF"/>
    <w:rsid w:val="00F44B75"/>
    <w:rsid w:val="00F96C2E"/>
    <w:rsid w:val="00FC0A16"/>
    <w:rsid w:val="00FD120E"/>
    <w:rsid w:val="00FE070F"/>
    <w:rsid w:val="00FE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4BA5D"/>
  <w15:docId w15:val="{D269EE8D-A848-47C2-8F33-D2388C51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A9"/>
    <w:pPr>
      <w:widowControl w:val="0"/>
      <w:jc w:val="both"/>
    </w:pPr>
    <w:rPr>
      <w:kern w:val="2"/>
      <w:sz w:val="24"/>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qFormat/>
    <w:rsid w:val="00BB61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BB61CD"/>
    <w:rPr>
      <w:sz w:val="21"/>
      <w:szCs w:val="21"/>
    </w:rPr>
  </w:style>
  <w:style w:type="paragraph" w:styleId="a4">
    <w:name w:val="annotation text"/>
    <w:basedOn w:val="a"/>
    <w:semiHidden/>
    <w:rsid w:val="00BB61CD"/>
    <w:pPr>
      <w:jc w:val="left"/>
    </w:pPr>
  </w:style>
  <w:style w:type="paragraph" w:styleId="a5">
    <w:name w:val="Balloon Text"/>
    <w:basedOn w:val="a"/>
    <w:semiHidden/>
    <w:rsid w:val="00BB61CD"/>
    <w:rPr>
      <w:sz w:val="18"/>
      <w:szCs w:val="18"/>
    </w:rPr>
  </w:style>
  <w:style w:type="paragraph" w:styleId="a6">
    <w:name w:val="Plain Text"/>
    <w:basedOn w:val="a"/>
    <w:rsid w:val="00605697"/>
    <w:pPr>
      <w:widowControl/>
      <w:tabs>
        <w:tab w:val="num" w:pos="425"/>
      </w:tabs>
      <w:autoSpaceDE w:val="0"/>
      <w:autoSpaceDN w:val="0"/>
      <w:adjustRightInd w:val="0"/>
      <w:spacing w:line="300" w:lineRule="auto"/>
      <w:ind w:firstLine="540"/>
      <w:jc w:val="left"/>
    </w:pPr>
    <w:rPr>
      <w:rFonts w:ascii="宋体" w:hAnsi="Courier New"/>
      <w:color w:val="000000"/>
      <w:szCs w:val="20"/>
    </w:rPr>
  </w:style>
  <w:style w:type="paragraph" w:customStyle="1" w:styleId="211">
    <w:name w:val="样式 样式 小四 + 首行缩进:  2 字符 段前: 1 行 段后: 1 行"/>
    <w:basedOn w:val="a"/>
    <w:autoRedefine/>
    <w:rsid w:val="0031173E"/>
    <w:pPr>
      <w:jc w:val="left"/>
    </w:pPr>
    <w:rPr>
      <w:rFonts w:asciiTheme="majorHAnsi" w:hAnsiTheme="majorHAnsi"/>
    </w:rPr>
  </w:style>
  <w:style w:type="paragraph" w:styleId="a7">
    <w:name w:val="header"/>
    <w:basedOn w:val="a"/>
    <w:rsid w:val="00CD3345"/>
    <w:pPr>
      <w:pBdr>
        <w:bottom w:val="single" w:sz="6" w:space="1" w:color="auto"/>
      </w:pBdr>
      <w:tabs>
        <w:tab w:val="center" w:pos="4153"/>
        <w:tab w:val="right" w:pos="8306"/>
      </w:tabs>
      <w:snapToGrid w:val="0"/>
      <w:jc w:val="center"/>
    </w:pPr>
    <w:rPr>
      <w:sz w:val="18"/>
      <w:szCs w:val="18"/>
    </w:rPr>
  </w:style>
  <w:style w:type="paragraph" w:styleId="a8">
    <w:name w:val="footer"/>
    <w:basedOn w:val="a"/>
    <w:rsid w:val="00CD3345"/>
    <w:pPr>
      <w:tabs>
        <w:tab w:val="center" w:pos="4153"/>
        <w:tab w:val="right" w:pos="8306"/>
      </w:tabs>
      <w:snapToGrid w:val="0"/>
      <w:jc w:val="left"/>
    </w:pPr>
    <w:rPr>
      <w:sz w:val="18"/>
      <w:szCs w:val="18"/>
    </w:rPr>
  </w:style>
  <w:style w:type="character" w:styleId="a9">
    <w:name w:val="page number"/>
    <w:basedOn w:val="a0"/>
    <w:rsid w:val="00CD3345"/>
  </w:style>
  <w:style w:type="paragraph" w:styleId="aa">
    <w:name w:val="Title"/>
    <w:basedOn w:val="a"/>
    <w:next w:val="a"/>
    <w:link w:val="ab"/>
    <w:qFormat/>
    <w:rsid w:val="000500F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0500F8"/>
    <w:rPr>
      <w:rFonts w:asciiTheme="majorHAnsi" w:eastAsiaTheme="majorEastAsia" w:hAnsiTheme="majorHAnsi" w:cstheme="majorBidi"/>
      <w:b/>
      <w:bCs/>
      <w:kern w:val="2"/>
      <w:sz w:val="32"/>
      <w:szCs w:val="32"/>
    </w:rPr>
  </w:style>
  <w:style w:type="character" w:styleId="ac">
    <w:name w:val="Hyperlink"/>
    <w:basedOn w:val="a0"/>
    <w:uiPriority w:val="99"/>
    <w:semiHidden/>
    <w:unhideWhenUsed/>
    <w:rsid w:val="000500F8"/>
    <w:rPr>
      <w:color w:val="0000FF"/>
      <w:u w:val="single"/>
    </w:rPr>
  </w:style>
  <w:style w:type="table" w:styleId="ad">
    <w:name w:val="Table Grid"/>
    <w:basedOn w:val="a1"/>
    <w:rsid w:val="00A97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629;&#39064;\&#35838;&#31243;&#35774;&#35745;(&#32771;&#26597;)&#25253;&#21578;&#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课程设计(考查)报告格式.dot</Template>
  <TotalTime>912</TotalTime>
  <Pages>13</Pages>
  <Words>1357</Words>
  <Characters>7735</Characters>
  <Application>Microsoft Office Word</Application>
  <DocSecurity>0</DocSecurity>
  <Lines>64</Lines>
  <Paragraphs>18</Paragraphs>
  <ScaleCrop>false</ScaleCrop>
  <Company>China</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《软件新技术专题》课程报告</dc:title>
  <dc:creator>User</dc:creator>
  <cp:lastModifiedBy>Gerrad Steven</cp:lastModifiedBy>
  <cp:revision>5</cp:revision>
  <cp:lastPrinted>2005-01-20T08:11:00Z</cp:lastPrinted>
  <dcterms:created xsi:type="dcterms:W3CDTF">2015-11-20T02:36:00Z</dcterms:created>
  <dcterms:modified xsi:type="dcterms:W3CDTF">2019-11-27T07:17:00Z</dcterms:modified>
</cp:coreProperties>
</file>